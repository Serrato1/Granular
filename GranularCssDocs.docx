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9CF35" w14:textId="77777777" w:rsidR="009B201F" w:rsidRPr="00C608DC" w:rsidRDefault="00C608DC" w:rsidP="009B201F">
      <w:pPr>
        <w:pStyle w:val="Level1"/>
        <w:rPr>
          <w:rFonts w:ascii="Calibri" w:hAnsi="Calibri"/>
        </w:rPr>
      </w:pPr>
      <w:r>
        <w:rPr>
          <w:rFonts w:ascii="Calibri" w:hAnsi="Calibri"/>
          <w:webHidden/>
        </w:rPr>
        <w:t>The Basics</w:t>
      </w:r>
      <w:r w:rsidR="00417E2B" w:rsidRPr="00C608DC">
        <w:rPr>
          <w:rFonts w:ascii="Calibri" w:hAnsi="Calibri"/>
          <w:webHidden/>
        </w:rPr>
        <w:tab/>
      </w:r>
      <w:sdt>
        <w:sdtPr>
          <w:rPr>
            <w:rFonts w:ascii="Calibri" w:hAnsi="Calibri"/>
            <w:webHidden/>
          </w:rPr>
          <w:id w:val="371946835"/>
          <w:placeholder>
            <w:docPart w:val="7EA011CF4AB3774399EB3281ADA83BAC"/>
          </w:placeholder>
          <w:temporary/>
          <w:showingPlcHdr/>
        </w:sdtPr>
        <w:sdtEndPr/>
        <w:sdtContent>
          <w:r w:rsidR="00971AA1" w:rsidRPr="00C608DC">
            <w:rPr>
              <w:rFonts w:ascii="Calibri" w:hAnsi="Calibri"/>
              <w:webHidden/>
            </w:rPr>
            <w:t>#</w:t>
          </w:r>
        </w:sdtContent>
      </w:sdt>
    </w:p>
    <w:p w14:paraId="0ABEF09C" w14:textId="77777777" w:rsidR="009B201F" w:rsidRPr="00C608DC" w:rsidRDefault="00C608DC" w:rsidP="009B201F">
      <w:pPr>
        <w:pStyle w:val="Level2"/>
        <w:rPr>
          <w:rFonts w:ascii="Calibri" w:hAnsi="Calibri"/>
        </w:rPr>
      </w:pPr>
      <w:r>
        <w:rPr>
          <w:rFonts w:ascii="Calibri" w:hAnsi="Calibri"/>
          <w:webHidden/>
        </w:rPr>
        <w:t>Introduction</w:t>
      </w:r>
      <w:r w:rsidR="00417E2B" w:rsidRPr="00C608DC">
        <w:rPr>
          <w:rFonts w:ascii="Calibri" w:hAnsi="Calibri"/>
          <w:webHidden/>
        </w:rPr>
        <w:tab/>
      </w:r>
      <w:sdt>
        <w:sdtPr>
          <w:rPr>
            <w:rFonts w:ascii="Calibri" w:hAnsi="Calibri"/>
            <w:webHidden/>
          </w:rPr>
          <w:id w:val="371946862"/>
          <w:placeholder>
            <w:docPart w:val="047359BB8C7D874FAE316479E49F8549"/>
          </w:placeholder>
          <w:temporary/>
          <w:showingPlcHdr/>
        </w:sdtPr>
        <w:sdtEndPr/>
        <w:sdtContent>
          <w:r w:rsidR="00971AA1" w:rsidRPr="00C608DC">
            <w:rPr>
              <w:rFonts w:ascii="Calibri" w:hAnsi="Calibri"/>
              <w:webHidden/>
            </w:rPr>
            <w:t>#</w:t>
          </w:r>
        </w:sdtContent>
      </w:sdt>
    </w:p>
    <w:p w14:paraId="5A2147AB" w14:textId="536A8889" w:rsidR="00C608DC" w:rsidRDefault="00144C8C" w:rsidP="009B201F">
      <w:pPr>
        <w:pStyle w:val="Level3"/>
        <w:rPr>
          <w:rFonts w:ascii="Calibri" w:hAnsi="Calibri"/>
          <w:webHidden/>
        </w:rPr>
      </w:pPr>
      <w:r>
        <w:rPr>
          <w:rFonts w:ascii="Calibri" w:hAnsi="Calibri"/>
          <w:webHidden/>
        </w:rPr>
        <w:t>What is Gra</w:t>
      </w:r>
      <w:r w:rsidR="00C608DC">
        <w:rPr>
          <w:rFonts w:ascii="Calibri" w:hAnsi="Calibri"/>
          <w:webHidden/>
        </w:rPr>
        <w:t>n</w:t>
      </w:r>
      <w:r>
        <w:rPr>
          <w:rFonts w:ascii="Calibri" w:hAnsi="Calibri"/>
          <w:webHidden/>
        </w:rPr>
        <w:t>u</w:t>
      </w:r>
      <w:r w:rsidR="00C608DC">
        <w:rPr>
          <w:rFonts w:ascii="Calibri" w:hAnsi="Calibri"/>
          <w:webHidden/>
        </w:rPr>
        <w:t xml:space="preserve">lar </w:t>
      </w:r>
      <w:r>
        <w:rPr>
          <w:rFonts w:ascii="Calibri" w:hAnsi="Calibri"/>
          <w:webHidden/>
        </w:rPr>
        <w:t>CSS</w:t>
      </w:r>
      <w:r w:rsidR="00C608DC">
        <w:rPr>
          <w:rFonts w:ascii="Calibri" w:hAnsi="Calibri"/>
          <w:webHidden/>
        </w:rPr>
        <w:t>?</w:t>
      </w:r>
    </w:p>
    <w:p w14:paraId="49C75166" w14:textId="77777777" w:rsidR="009B201F" w:rsidRPr="00C608DC" w:rsidRDefault="00C608DC" w:rsidP="009B201F">
      <w:pPr>
        <w:pStyle w:val="Level3"/>
        <w:rPr>
          <w:rFonts w:ascii="Calibri" w:hAnsi="Calibri"/>
        </w:rPr>
      </w:pPr>
      <w:r>
        <w:rPr>
          <w:rFonts w:ascii="Calibri" w:hAnsi="Calibri"/>
          <w:webHidden/>
        </w:rPr>
        <w:t>Why Granular?</w:t>
      </w:r>
      <w:r w:rsidR="00417E2B" w:rsidRPr="00C608DC">
        <w:rPr>
          <w:rFonts w:ascii="Calibri" w:hAnsi="Calibri"/>
          <w:webHidden/>
        </w:rPr>
        <w:tab/>
      </w:r>
      <w:sdt>
        <w:sdtPr>
          <w:rPr>
            <w:rFonts w:ascii="Calibri" w:hAnsi="Calibri"/>
            <w:webHidden/>
          </w:rPr>
          <w:id w:val="371946889"/>
          <w:placeholder>
            <w:docPart w:val="310BF073D974DE43A4B2D5B0790D0407"/>
          </w:placeholder>
          <w:temporary/>
          <w:showingPlcHdr/>
        </w:sdtPr>
        <w:sdtEndPr/>
        <w:sdtContent>
          <w:r w:rsidR="00971AA1" w:rsidRPr="00C608DC">
            <w:rPr>
              <w:rFonts w:ascii="Calibri" w:hAnsi="Calibri"/>
              <w:webHidden/>
            </w:rPr>
            <w:t>#</w:t>
          </w:r>
        </w:sdtContent>
      </w:sdt>
    </w:p>
    <w:p w14:paraId="7E8A8D91" w14:textId="77777777" w:rsidR="009B201F" w:rsidRPr="00C608DC" w:rsidRDefault="00C608DC" w:rsidP="009B201F">
      <w:pPr>
        <w:pStyle w:val="Level3"/>
        <w:rPr>
          <w:rFonts w:ascii="Calibri" w:hAnsi="Calibri"/>
        </w:rPr>
      </w:pPr>
      <w:r>
        <w:rPr>
          <w:rFonts w:ascii="Calibri" w:hAnsi="Calibri"/>
          <w:webHidden/>
        </w:rPr>
        <w:t>Overview.</w:t>
      </w:r>
      <w:r w:rsidR="00971AA1" w:rsidRPr="00C608DC">
        <w:rPr>
          <w:rFonts w:ascii="Calibri" w:hAnsi="Calibri"/>
          <w:webHidden/>
        </w:rPr>
        <w:tab/>
      </w:r>
      <w:sdt>
        <w:sdtPr>
          <w:rPr>
            <w:rFonts w:ascii="Calibri" w:hAnsi="Calibri"/>
            <w:webHidden/>
          </w:rPr>
          <w:id w:val="371946890"/>
          <w:placeholder>
            <w:docPart w:val="F7DFD385AC3AFD4A8C9014A1B1DB4450"/>
          </w:placeholder>
          <w:temporary/>
          <w:showingPlcHdr/>
        </w:sdtPr>
        <w:sdtEndPr/>
        <w:sdtContent>
          <w:r w:rsidR="00971AA1" w:rsidRPr="00C608DC">
            <w:rPr>
              <w:rFonts w:ascii="Calibri" w:hAnsi="Calibri"/>
              <w:webHidden/>
            </w:rPr>
            <w:t>#</w:t>
          </w:r>
        </w:sdtContent>
      </w:sdt>
    </w:p>
    <w:p w14:paraId="2465F9E0" w14:textId="77777777" w:rsidR="009B201F" w:rsidRDefault="00C608DC" w:rsidP="009B201F">
      <w:pPr>
        <w:pStyle w:val="Level3"/>
        <w:rPr>
          <w:rFonts w:ascii="Calibri" w:hAnsi="Calibri"/>
          <w:webHidden/>
        </w:rPr>
      </w:pPr>
      <w:r>
        <w:rPr>
          <w:rFonts w:ascii="Calibri" w:hAnsi="Calibri"/>
          <w:webHidden/>
        </w:rPr>
        <w:t>Installation.</w:t>
      </w:r>
      <w:r w:rsidR="00971AA1" w:rsidRPr="00C608DC">
        <w:rPr>
          <w:rFonts w:ascii="Calibri" w:hAnsi="Calibri"/>
          <w:webHidden/>
        </w:rPr>
        <w:tab/>
      </w:r>
      <w:sdt>
        <w:sdtPr>
          <w:rPr>
            <w:rFonts w:ascii="Calibri" w:hAnsi="Calibri"/>
            <w:webHidden/>
          </w:rPr>
          <w:id w:val="371946891"/>
          <w:placeholder>
            <w:docPart w:val="EC0F692711ADC44CAF87C34848B93106"/>
          </w:placeholder>
          <w:temporary/>
          <w:showingPlcHdr/>
        </w:sdtPr>
        <w:sdtEndPr/>
        <w:sdtContent>
          <w:r w:rsidR="00971AA1" w:rsidRPr="00C608DC">
            <w:rPr>
              <w:rFonts w:ascii="Calibri" w:hAnsi="Calibri"/>
              <w:webHidden/>
            </w:rPr>
            <w:t>#</w:t>
          </w:r>
        </w:sdtContent>
      </w:sdt>
    </w:p>
    <w:p w14:paraId="3904C33E" w14:textId="77777777" w:rsidR="00144C8C" w:rsidRPr="00C608DC" w:rsidRDefault="00144C8C" w:rsidP="009B201F">
      <w:pPr>
        <w:pStyle w:val="Level3"/>
        <w:rPr>
          <w:rFonts w:ascii="Calibri" w:hAnsi="Calibri"/>
        </w:rPr>
      </w:pPr>
    </w:p>
    <w:p w14:paraId="772FC623" w14:textId="77777777" w:rsidR="00C608DC" w:rsidRDefault="00C608DC" w:rsidP="009B201F">
      <w:pPr>
        <w:pStyle w:val="Level2"/>
        <w:rPr>
          <w:rFonts w:ascii="Calibri" w:hAnsi="Calibri"/>
          <w:webHidden/>
        </w:rPr>
      </w:pPr>
      <w:r>
        <w:rPr>
          <w:rFonts w:ascii="Calibri" w:hAnsi="Calibri"/>
          <w:webHidden/>
        </w:rPr>
        <w:t>Grid System</w:t>
      </w:r>
    </w:p>
    <w:p w14:paraId="7ED11CA7" w14:textId="77777777" w:rsidR="00C608DC" w:rsidRPr="00C608DC" w:rsidRDefault="00C608DC" w:rsidP="00C608DC">
      <w:pPr>
        <w:pStyle w:val="Level3"/>
        <w:rPr>
          <w:rFonts w:ascii="Calibri" w:hAnsi="Calibri"/>
        </w:rPr>
      </w:pPr>
      <w:r>
        <w:rPr>
          <w:rFonts w:ascii="Calibri" w:hAnsi="Calibri"/>
          <w:webHidden/>
        </w:rPr>
        <w:t>Intro to CSS Grid</w:t>
      </w:r>
      <w:r w:rsidRPr="00C608DC">
        <w:rPr>
          <w:rFonts w:ascii="Calibri" w:hAnsi="Calibri"/>
          <w:webHidden/>
        </w:rPr>
        <w:tab/>
      </w:r>
      <w:sdt>
        <w:sdtPr>
          <w:rPr>
            <w:rFonts w:ascii="Calibri" w:hAnsi="Calibri"/>
            <w:webHidden/>
          </w:rPr>
          <w:id w:val="737831708"/>
          <w:placeholder>
            <w:docPart w:val="D741920C579BB148A057DACCA3D25014"/>
          </w:placeholder>
          <w:temporary/>
          <w:showingPlcHdr/>
        </w:sdtPr>
        <w:sdtContent>
          <w:r w:rsidRPr="00C608DC">
            <w:rPr>
              <w:rFonts w:ascii="Calibri" w:hAnsi="Calibri"/>
              <w:webHidden/>
            </w:rPr>
            <w:t>#</w:t>
          </w:r>
        </w:sdtContent>
      </w:sdt>
    </w:p>
    <w:p w14:paraId="37454142" w14:textId="77777777" w:rsidR="00C608DC" w:rsidRDefault="00C608DC" w:rsidP="00C608DC">
      <w:pPr>
        <w:pStyle w:val="Level3"/>
        <w:rPr>
          <w:rFonts w:ascii="Calibri" w:hAnsi="Calibri"/>
          <w:webHidden/>
        </w:rPr>
      </w:pPr>
      <w:r>
        <w:rPr>
          <w:rFonts w:ascii="Calibri" w:hAnsi="Calibri"/>
          <w:webHidden/>
        </w:rPr>
        <w:t>Granular Grid Classes</w:t>
      </w:r>
      <w:r w:rsidRPr="00C608DC">
        <w:rPr>
          <w:rFonts w:ascii="Calibri" w:hAnsi="Calibri"/>
          <w:webHidden/>
        </w:rPr>
        <w:tab/>
      </w:r>
      <w:r>
        <w:rPr>
          <w:rFonts w:ascii="Calibri" w:hAnsi="Calibri"/>
          <w:webHidden/>
        </w:rPr>
        <w:t>#</w:t>
      </w:r>
    </w:p>
    <w:p w14:paraId="76E54DED" w14:textId="77777777" w:rsidR="00C608DC" w:rsidRPr="00C608DC" w:rsidRDefault="00C608DC" w:rsidP="00C608DC">
      <w:pPr>
        <w:pStyle w:val="Level3"/>
        <w:rPr>
          <w:rFonts w:ascii="Calibri" w:hAnsi="Calibri"/>
        </w:rPr>
      </w:pPr>
      <w:r>
        <w:rPr>
          <w:rFonts w:ascii="Calibri" w:hAnsi="Calibri"/>
          <w:webHidden/>
        </w:rPr>
        <w:t xml:space="preserve">Granular Grid </w:t>
      </w:r>
      <w:r>
        <w:rPr>
          <w:rFonts w:ascii="Calibri" w:hAnsi="Calibri"/>
          <w:webHidden/>
        </w:rPr>
        <w:t>Rows</w:t>
      </w:r>
      <w:r w:rsidRPr="00C608DC">
        <w:rPr>
          <w:rFonts w:ascii="Calibri" w:hAnsi="Calibri"/>
          <w:webHidden/>
        </w:rPr>
        <w:tab/>
      </w:r>
      <w:sdt>
        <w:sdtPr>
          <w:rPr>
            <w:rFonts w:ascii="Calibri" w:hAnsi="Calibri"/>
            <w:webHidden/>
          </w:rPr>
          <w:id w:val="1785067888"/>
          <w:placeholder>
            <w:docPart w:val="49E6109629EAC54F83B3E85FC52429E7"/>
          </w:placeholder>
          <w:temporary/>
          <w:showingPlcHdr/>
        </w:sdtPr>
        <w:sdtContent>
          <w:r w:rsidRPr="00C608DC">
            <w:rPr>
              <w:rFonts w:ascii="Calibri" w:hAnsi="Calibri"/>
              <w:webHidden/>
            </w:rPr>
            <w:t>#</w:t>
          </w:r>
        </w:sdtContent>
      </w:sdt>
    </w:p>
    <w:p w14:paraId="55EB6BD7" w14:textId="77777777" w:rsidR="00C608DC" w:rsidRDefault="00C608DC" w:rsidP="00C608DC">
      <w:pPr>
        <w:pStyle w:val="Level3"/>
        <w:rPr>
          <w:rFonts w:ascii="Calibri" w:hAnsi="Calibri"/>
          <w:webHidden/>
        </w:rPr>
      </w:pPr>
      <w:r>
        <w:rPr>
          <w:rFonts w:ascii="Calibri" w:hAnsi="Calibri"/>
          <w:webHidden/>
        </w:rPr>
        <w:t>Grid</w:t>
      </w:r>
      <w:r>
        <w:rPr>
          <w:rFonts w:ascii="Calibri" w:hAnsi="Calibri"/>
          <w:webHidden/>
        </w:rPr>
        <w:t xml:space="preserve"> </w:t>
      </w:r>
      <w:r>
        <w:rPr>
          <w:rFonts w:ascii="Calibri" w:hAnsi="Calibri"/>
          <w:webHidden/>
        </w:rPr>
        <w:t>Options</w:t>
      </w:r>
      <w:r w:rsidRPr="00C608DC">
        <w:rPr>
          <w:rFonts w:ascii="Calibri" w:hAnsi="Calibri"/>
          <w:webHidden/>
        </w:rPr>
        <w:tab/>
      </w:r>
      <w:r>
        <w:rPr>
          <w:rFonts w:ascii="Calibri" w:hAnsi="Calibri"/>
          <w:webHidden/>
        </w:rPr>
        <w:t>#</w:t>
      </w:r>
    </w:p>
    <w:p w14:paraId="439502ED" w14:textId="77777777" w:rsidR="009B201F" w:rsidRDefault="00C608DC" w:rsidP="00C608DC">
      <w:pPr>
        <w:pStyle w:val="Level3"/>
        <w:rPr>
          <w:rFonts w:ascii="Calibri" w:hAnsi="Calibri"/>
          <w:webHidden/>
        </w:rPr>
      </w:pPr>
      <w:r>
        <w:rPr>
          <w:rFonts w:ascii="Calibri" w:hAnsi="Calibri"/>
          <w:webHidden/>
        </w:rPr>
        <w:t>Row Options</w:t>
      </w:r>
      <w:r w:rsidR="00971AA1" w:rsidRPr="00C608DC">
        <w:rPr>
          <w:rFonts w:ascii="Calibri" w:hAnsi="Calibri"/>
          <w:webHidden/>
        </w:rPr>
        <w:tab/>
      </w:r>
    </w:p>
    <w:p w14:paraId="469E268C" w14:textId="77777777" w:rsidR="00C608DC" w:rsidRPr="00C608DC" w:rsidRDefault="00C608DC" w:rsidP="00C608DC">
      <w:pPr>
        <w:pStyle w:val="Level3"/>
        <w:rPr>
          <w:rFonts w:ascii="Calibri" w:hAnsi="Calibri"/>
        </w:rPr>
      </w:pPr>
      <w:r>
        <w:rPr>
          <w:rFonts w:ascii="Calibri" w:hAnsi="Calibri"/>
          <w:webHidden/>
        </w:rPr>
        <w:t>Nesting Grids</w:t>
      </w:r>
    </w:p>
    <w:p w14:paraId="3C39AAA4" w14:textId="77777777" w:rsidR="009B201F" w:rsidRPr="00C608DC" w:rsidRDefault="00C608DC" w:rsidP="009B201F">
      <w:pPr>
        <w:pStyle w:val="Level1"/>
        <w:rPr>
          <w:rFonts w:ascii="Calibri" w:hAnsi="Calibri"/>
        </w:rPr>
      </w:pPr>
      <w:r>
        <w:rPr>
          <w:rFonts w:ascii="Calibri" w:hAnsi="Calibri"/>
          <w:webHidden/>
        </w:rPr>
        <w:t>THE Granulars</w:t>
      </w:r>
      <w:r w:rsidR="00971AA1" w:rsidRPr="00C608DC">
        <w:rPr>
          <w:rFonts w:ascii="Calibri" w:hAnsi="Calibri"/>
          <w:webHidden/>
        </w:rPr>
        <w:tab/>
      </w:r>
      <w:sdt>
        <w:sdtPr>
          <w:rPr>
            <w:rFonts w:ascii="Calibri" w:hAnsi="Calibri"/>
            <w:webHidden/>
          </w:rPr>
          <w:id w:val="371946894"/>
          <w:placeholder>
            <w:docPart w:val="95DF0313CE05564A94338BC3D0E3BA22"/>
          </w:placeholder>
          <w:temporary/>
          <w:showingPlcHdr/>
        </w:sdtPr>
        <w:sdtEndPr/>
        <w:sdtContent>
          <w:r w:rsidR="00971AA1" w:rsidRPr="00C608DC">
            <w:rPr>
              <w:rFonts w:ascii="Calibri" w:hAnsi="Calibri"/>
              <w:webHidden/>
            </w:rPr>
            <w:t>#</w:t>
          </w:r>
        </w:sdtContent>
      </w:sdt>
    </w:p>
    <w:p w14:paraId="0B5430FF" w14:textId="77777777" w:rsidR="009B201F" w:rsidRPr="00C608DC" w:rsidRDefault="001B0EB3" w:rsidP="009B201F">
      <w:pPr>
        <w:pStyle w:val="Level2"/>
        <w:rPr>
          <w:rFonts w:ascii="Calibri" w:hAnsi="Calibri"/>
        </w:rPr>
      </w:pPr>
      <w:sdt>
        <w:sdtPr>
          <w:rPr>
            <w:rFonts w:ascii="Calibri" w:hAnsi="Calibri"/>
            <w:webHidden/>
          </w:rPr>
          <w:id w:val="371947107"/>
          <w:placeholder>
            <w:docPart w:val="FB103C253984EE47822BD889A48492CF"/>
          </w:placeholder>
          <w:temporary/>
          <w:showingPlcHdr/>
        </w:sdtPr>
        <w:sdtEndPr/>
        <w:sdtContent>
          <w:r w:rsidR="00971AA1" w:rsidRPr="00C608DC">
            <w:rPr>
              <w:rFonts w:ascii="Calibri" w:hAnsi="Calibri"/>
            </w:rPr>
            <w:t>Section 2.1</w:t>
          </w:r>
        </w:sdtContent>
      </w:sdt>
      <w:r w:rsidR="00971AA1" w:rsidRPr="00C608DC">
        <w:rPr>
          <w:rFonts w:ascii="Calibri" w:hAnsi="Calibri"/>
          <w:webHidden/>
        </w:rPr>
        <w:tab/>
      </w:r>
      <w:sdt>
        <w:sdtPr>
          <w:rPr>
            <w:rFonts w:ascii="Calibri" w:hAnsi="Calibri"/>
            <w:webHidden/>
          </w:rPr>
          <w:id w:val="371946895"/>
          <w:placeholder>
            <w:docPart w:val="11C90BE43B6ECC4EAD84CE2A9F042AE6"/>
          </w:placeholder>
          <w:temporary/>
          <w:showingPlcHdr/>
        </w:sdtPr>
        <w:sdtEndPr/>
        <w:sdtContent>
          <w:r w:rsidR="00971AA1" w:rsidRPr="00C608DC">
            <w:rPr>
              <w:rFonts w:ascii="Calibri" w:hAnsi="Calibri"/>
              <w:webHidden/>
            </w:rPr>
            <w:t>#</w:t>
          </w:r>
        </w:sdtContent>
      </w:sdt>
    </w:p>
    <w:p w14:paraId="37E84AD4" w14:textId="77777777" w:rsidR="009B201F" w:rsidRPr="00C608DC" w:rsidRDefault="001B0EB3" w:rsidP="009B201F">
      <w:pPr>
        <w:pStyle w:val="Level2"/>
        <w:rPr>
          <w:rFonts w:ascii="Calibri" w:hAnsi="Calibri"/>
        </w:rPr>
      </w:pPr>
      <w:sdt>
        <w:sdtPr>
          <w:rPr>
            <w:rFonts w:ascii="Calibri" w:hAnsi="Calibri"/>
            <w:webHidden/>
          </w:rPr>
          <w:id w:val="371947135"/>
          <w:placeholder>
            <w:docPart w:val="C2C1F5B158139E44A8E91CC02F362339"/>
          </w:placeholder>
          <w:temporary/>
          <w:showingPlcHdr/>
        </w:sdtPr>
        <w:sdtEndPr/>
        <w:sdtContent>
          <w:r w:rsidR="00971AA1" w:rsidRPr="00C608DC">
            <w:rPr>
              <w:rFonts w:ascii="Calibri" w:hAnsi="Calibri"/>
            </w:rPr>
            <w:t>Section 2.2</w:t>
          </w:r>
        </w:sdtContent>
      </w:sdt>
      <w:r w:rsidR="00971AA1" w:rsidRPr="00C608DC">
        <w:rPr>
          <w:rFonts w:ascii="Calibri" w:hAnsi="Calibri"/>
          <w:webHidden/>
        </w:rPr>
        <w:tab/>
      </w:r>
      <w:sdt>
        <w:sdtPr>
          <w:rPr>
            <w:rFonts w:ascii="Calibri" w:hAnsi="Calibri"/>
            <w:webHidden/>
          </w:rPr>
          <w:id w:val="371946896"/>
          <w:placeholder>
            <w:docPart w:val="771049D4FBB7D74BB463B727CA687104"/>
          </w:placeholder>
          <w:temporary/>
          <w:showingPlcHdr/>
        </w:sdtPr>
        <w:sdtEndPr/>
        <w:sdtContent>
          <w:r w:rsidR="00971AA1" w:rsidRPr="00C608DC">
            <w:rPr>
              <w:rFonts w:ascii="Calibri" w:hAnsi="Calibri"/>
              <w:webHidden/>
            </w:rPr>
            <w:t>#</w:t>
          </w:r>
        </w:sdtContent>
      </w:sdt>
    </w:p>
    <w:p w14:paraId="658B7696" w14:textId="77777777" w:rsidR="009B201F" w:rsidRPr="00C608DC" w:rsidRDefault="001B0EB3" w:rsidP="009B201F">
      <w:pPr>
        <w:pStyle w:val="Level3"/>
        <w:rPr>
          <w:rFonts w:ascii="Calibri" w:hAnsi="Calibri"/>
        </w:rPr>
      </w:pPr>
      <w:sdt>
        <w:sdtPr>
          <w:rPr>
            <w:rFonts w:ascii="Calibri" w:hAnsi="Calibri"/>
            <w:webHidden/>
          </w:rPr>
          <w:id w:val="371947163"/>
          <w:placeholder>
            <w:docPart w:val="9E826EDC6939C346AA3F1671C49DFF34"/>
          </w:placeholder>
          <w:temporary/>
          <w:showingPlcHdr/>
        </w:sdtPr>
        <w:sdtEndPr/>
        <w:sdtContent>
          <w:r w:rsidR="00971AA1" w:rsidRPr="00C608DC">
            <w:rPr>
              <w:rFonts w:ascii="Calibri" w:hAnsi="Calibri"/>
            </w:rPr>
            <w:t>Subsection 2.2.a</w:t>
          </w:r>
        </w:sdtContent>
      </w:sdt>
      <w:r w:rsidR="00971AA1" w:rsidRPr="00C608DC">
        <w:rPr>
          <w:rFonts w:ascii="Calibri" w:hAnsi="Calibri"/>
          <w:webHidden/>
        </w:rPr>
        <w:tab/>
      </w:r>
      <w:sdt>
        <w:sdtPr>
          <w:rPr>
            <w:rFonts w:ascii="Calibri" w:hAnsi="Calibri"/>
            <w:webHidden/>
          </w:rPr>
          <w:id w:val="371946897"/>
          <w:placeholder>
            <w:docPart w:val="A9FF1E4D814C8C4BBA671F9F95227156"/>
          </w:placeholder>
          <w:temporary/>
          <w:showingPlcHdr/>
        </w:sdtPr>
        <w:sdtEndPr/>
        <w:sdtContent>
          <w:r w:rsidR="00971AA1" w:rsidRPr="00C608DC">
            <w:rPr>
              <w:rFonts w:ascii="Calibri" w:hAnsi="Calibri"/>
              <w:webHidden/>
            </w:rPr>
            <w:t>#</w:t>
          </w:r>
        </w:sdtContent>
      </w:sdt>
    </w:p>
    <w:p w14:paraId="325154F3" w14:textId="77777777" w:rsidR="009B201F" w:rsidRPr="00C608DC" w:rsidRDefault="001B0EB3" w:rsidP="009B201F">
      <w:pPr>
        <w:pStyle w:val="Level3"/>
        <w:rPr>
          <w:rFonts w:ascii="Calibri" w:hAnsi="Calibri"/>
        </w:rPr>
      </w:pPr>
      <w:sdt>
        <w:sdtPr>
          <w:rPr>
            <w:rFonts w:ascii="Calibri" w:hAnsi="Calibri"/>
            <w:webHidden/>
          </w:rPr>
          <w:id w:val="371947192"/>
          <w:placeholder>
            <w:docPart w:val="FF24E23139C01F4290C688543AAA645B"/>
          </w:placeholder>
          <w:temporary/>
          <w:showingPlcHdr/>
        </w:sdtPr>
        <w:sdtEndPr/>
        <w:sdtContent>
          <w:r w:rsidR="00971AA1" w:rsidRPr="00C608DC">
            <w:rPr>
              <w:rFonts w:ascii="Calibri" w:hAnsi="Calibri"/>
            </w:rPr>
            <w:t>Subsection 2.2.b</w:t>
          </w:r>
        </w:sdtContent>
      </w:sdt>
      <w:r w:rsidR="00971AA1" w:rsidRPr="00C608DC">
        <w:rPr>
          <w:rFonts w:ascii="Calibri" w:hAnsi="Calibri"/>
          <w:webHidden/>
        </w:rPr>
        <w:tab/>
      </w:r>
      <w:sdt>
        <w:sdtPr>
          <w:rPr>
            <w:rFonts w:ascii="Calibri" w:hAnsi="Calibri"/>
            <w:webHidden/>
          </w:rPr>
          <w:id w:val="371946898"/>
          <w:placeholder>
            <w:docPart w:val="6744C5C972CB5A49801F7DADAAD3FF1F"/>
          </w:placeholder>
          <w:temporary/>
          <w:showingPlcHdr/>
        </w:sdtPr>
        <w:sdtEndPr/>
        <w:sdtContent>
          <w:r w:rsidR="00971AA1" w:rsidRPr="00C608DC">
            <w:rPr>
              <w:rFonts w:ascii="Calibri" w:hAnsi="Calibri"/>
              <w:webHidden/>
            </w:rPr>
            <w:t>#</w:t>
          </w:r>
        </w:sdtContent>
      </w:sdt>
    </w:p>
    <w:p w14:paraId="7534BCCD" w14:textId="77777777" w:rsidR="00C608DC" w:rsidRDefault="001B0EB3" w:rsidP="009B201F">
      <w:pPr>
        <w:pStyle w:val="Level3"/>
        <w:rPr>
          <w:rFonts w:ascii="Calibri" w:hAnsi="Calibri"/>
        </w:rPr>
      </w:pPr>
      <w:sdt>
        <w:sdtPr>
          <w:rPr>
            <w:rFonts w:ascii="Calibri" w:hAnsi="Calibri"/>
            <w:webHidden/>
          </w:rPr>
          <w:id w:val="371947221"/>
          <w:placeholder>
            <w:docPart w:val="49925D877D20234E8FF7335BDF94847C"/>
          </w:placeholder>
          <w:temporary/>
          <w:showingPlcHdr/>
        </w:sdtPr>
        <w:sdtEndPr/>
        <w:sdtContent>
          <w:r w:rsidR="00971AA1" w:rsidRPr="00C608DC">
            <w:rPr>
              <w:rFonts w:ascii="Calibri" w:hAnsi="Calibri"/>
            </w:rPr>
            <w:t>Subsection 2.2.c</w:t>
          </w:r>
        </w:sdtContent>
      </w:sdt>
      <w:r w:rsidR="00971AA1" w:rsidRPr="00C608DC">
        <w:rPr>
          <w:rFonts w:ascii="Calibri" w:hAnsi="Calibri"/>
          <w:webHidden/>
        </w:rPr>
        <w:tab/>
      </w:r>
      <w:sdt>
        <w:sdtPr>
          <w:rPr>
            <w:rFonts w:ascii="Calibri" w:hAnsi="Calibri"/>
            <w:webHidden/>
          </w:rPr>
          <w:id w:val="371946899"/>
          <w:placeholder>
            <w:docPart w:val="2EB6E6F09E0B3B4F8340D6A04AB5D3BC"/>
          </w:placeholder>
          <w:temporary/>
          <w:showingPlcHdr/>
        </w:sdtPr>
        <w:sdtEndPr/>
        <w:sdtContent>
          <w:r w:rsidR="00971AA1" w:rsidRPr="00C608DC">
            <w:rPr>
              <w:rFonts w:ascii="Calibri" w:hAnsi="Calibri"/>
              <w:webHidden/>
            </w:rPr>
            <w:t>#</w:t>
          </w:r>
        </w:sdtContent>
      </w:sdt>
    </w:p>
    <w:p w14:paraId="033BEC1A" w14:textId="77777777" w:rsidR="00C608DC" w:rsidRDefault="00C608DC" w:rsidP="009B201F">
      <w:pPr>
        <w:pStyle w:val="Level3"/>
        <w:rPr>
          <w:rFonts w:ascii="Calibri" w:hAnsi="Calibri"/>
        </w:rPr>
      </w:pPr>
    </w:p>
    <w:p w14:paraId="2CDD5D04" w14:textId="77777777" w:rsidR="00C608DC" w:rsidRDefault="00C608DC" w:rsidP="009B201F">
      <w:pPr>
        <w:pStyle w:val="Level3"/>
        <w:rPr>
          <w:rFonts w:ascii="Calibri" w:hAnsi="Calibri"/>
        </w:rPr>
      </w:pPr>
    </w:p>
    <w:p w14:paraId="43462571" w14:textId="77777777" w:rsidR="00C608DC" w:rsidRDefault="00C608DC" w:rsidP="009B201F">
      <w:pPr>
        <w:pStyle w:val="Level3"/>
        <w:rPr>
          <w:rFonts w:ascii="Calibri" w:hAnsi="Calibri"/>
        </w:rPr>
      </w:pPr>
    </w:p>
    <w:p w14:paraId="7517395D" w14:textId="77777777" w:rsidR="00C608DC" w:rsidRDefault="00C608DC" w:rsidP="009B201F">
      <w:pPr>
        <w:pStyle w:val="Level3"/>
        <w:rPr>
          <w:rFonts w:ascii="Calibri" w:hAnsi="Calibri"/>
        </w:rPr>
      </w:pPr>
    </w:p>
    <w:p w14:paraId="17009268" w14:textId="77777777" w:rsidR="00C608DC" w:rsidRDefault="00C608DC" w:rsidP="009B201F">
      <w:pPr>
        <w:pStyle w:val="Level3"/>
        <w:rPr>
          <w:rFonts w:ascii="Calibri" w:hAnsi="Calibri"/>
        </w:rPr>
      </w:pPr>
    </w:p>
    <w:p w14:paraId="0BFD6FBC" w14:textId="77777777" w:rsidR="00C608DC" w:rsidRDefault="00C608DC" w:rsidP="009B201F">
      <w:pPr>
        <w:pStyle w:val="Level3"/>
        <w:rPr>
          <w:rFonts w:ascii="Calibri" w:hAnsi="Calibri"/>
        </w:rPr>
      </w:pPr>
    </w:p>
    <w:p w14:paraId="14B42B82" w14:textId="77777777" w:rsidR="00C608DC" w:rsidRDefault="00C608DC" w:rsidP="009B201F">
      <w:pPr>
        <w:pStyle w:val="Level3"/>
        <w:rPr>
          <w:rFonts w:ascii="Calibri" w:hAnsi="Calibri"/>
        </w:rPr>
      </w:pPr>
    </w:p>
    <w:p w14:paraId="5EF5D425" w14:textId="77777777" w:rsidR="00C608DC" w:rsidRDefault="00C608DC" w:rsidP="009B201F">
      <w:pPr>
        <w:pStyle w:val="Level3"/>
        <w:rPr>
          <w:rFonts w:ascii="Calibri" w:hAnsi="Calibri"/>
        </w:rPr>
      </w:pPr>
    </w:p>
    <w:p w14:paraId="17D878F1" w14:textId="77777777" w:rsidR="00C608DC" w:rsidRDefault="00C608DC" w:rsidP="009B201F">
      <w:pPr>
        <w:pStyle w:val="Level3"/>
        <w:rPr>
          <w:rFonts w:ascii="Calibri" w:hAnsi="Calibri"/>
        </w:rPr>
      </w:pPr>
    </w:p>
    <w:p w14:paraId="66A485CC" w14:textId="77777777" w:rsidR="00C608DC" w:rsidRDefault="00C608DC" w:rsidP="009B201F">
      <w:pPr>
        <w:pStyle w:val="Level3"/>
        <w:rPr>
          <w:rFonts w:ascii="Calibri" w:hAnsi="Calibri"/>
        </w:rPr>
      </w:pPr>
    </w:p>
    <w:p w14:paraId="50ADD18E" w14:textId="77777777" w:rsidR="00C608DC" w:rsidRDefault="00C608DC" w:rsidP="009B201F">
      <w:pPr>
        <w:pStyle w:val="Level3"/>
        <w:rPr>
          <w:rFonts w:ascii="Calibri" w:hAnsi="Calibri"/>
        </w:rPr>
      </w:pPr>
    </w:p>
    <w:p w14:paraId="374D0463" w14:textId="77777777" w:rsidR="00C608DC" w:rsidRDefault="00C608DC" w:rsidP="009B201F">
      <w:pPr>
        <w:pStyle w:val="Level3"/>
        <w:rPr>
          <w:rFonts w:ascii="Calibri" w:hAnsi="Calibri"/>
        </w:rPr>
      </w:pPr>
    </w:p>
    <w:p w14:paraId="20AE0E9A" w14:textId="77777777" w:rsidR="00C608DC" w:rsidRDefault="00C608DC" w:rsidP="009B201F">
      <w:pPr>
        <w:pStyle w:val="Level3"/>
        <w:rPr>
          <w:rFonts w:ascii="Calibri" w:hAnsi="Calibri"/>
        </w:rPr>
      </w:pPr>
    </w:p>
    <w:p w14:paraId="5072EC1B" w14:textId="77777777" w:rsidR="00C608DC" w:rsidRDefault="00C608DC" w:rsidP="009B201F">
      <w:pPr>
        <w:pStyle w:val="Level3"/>
        <w:rPr>
          <w:rFonts w:ascii="Calibri" w:hAnsi="Calibri"/>
        </w:rPr>
      </w:pPr>
    </w:p>
    <w:p w14:paraId="63D8B08E" w14:textId="77777777" w:rsidR="00C608DC" w:rsidRDefault="00C608DC" w:rsidP="009B201F">
      <w:pPr>
        <w:pStyle w:val="Level3"/>
        <w:rPr>
          <w:rFonts w:ascii="Calibri" w:hAnsi="Calibri"/>
        </w:rPr>
      </w:pPr>
    </w:p>
    <w:p w14:paraId="0AFA353F" w14:textId="77777777" w:rsidR="00C608DC" w:rsidRDefault="00C608DC" w:rsidP="009B201F">
      <w:pPr>
        <w:pStyle w:val="Level3"/>
        <w:rPr>
          <w:rFonts w:ascii="Calibri" w:hAnsi="Calibri"/>
          <w:webHidden/>
        </w:rPr>
      </w:pPr>
    </w:p>
    <w:p w14:paraId="3BD95674" w14:textId="77777777" w:rsidR="00C608DC" w:rsidRDefault="00C608DC" w:rsidP="009B201F">
      <w:pPr>
        <w:pStyle w:val="Level3"/>
        <w:rPr>
          <w:rFonts w:ascii="Calibri" w:hAnsi="Calibri"/>
          <w:webHidden/>
        </w:rPr>
      </w:pPr>
    </w:p>
    <w:p w14:paraId="1BD66C32" w14:textId="77777777" w:rsidR="00C608DC" w:rsidRDefault="00C608DC" w:rsidP="009B201F">
      <w:pPr>
        <w:pStyle w:val="Level3"/>
        <w:rPr>
          <w:rFonts w:ascii="Calibri" w:hAnsi="Calibri"/>
          <w:webHidden/>
        </w:rPr>
      </w:pPr>
    </w:p>
    <w:p w14:paraId="0C017BA8" w14:textId="77777777" w:rsidR="00C608DC" w:rsidRDefault="00C608DC" w:rsidP="009B201F">
      <w:pPr>
        <w:pStyle w:val="Level3"/>
        <w:rPr>
          <w:rFonts w:ascii="Calibri" w:hAnsi="Calibri"/>
          <w:webHidden/>
        </w:rPr>
      </w:pPr>
    </w:p>
    <w:p w14:paraId="2FF18611" w14:textId="77777777" w:rsidR="00C608DC" w:rsidRDefault="00C608DC" w:rsidP="009B201F">
      <w:pPr>
        <w:pStyle w:val="Level3"/>
        <w:rPr>
          <w:rFonts w:ascii="Calibri" w:hAnsi="Calibri"/>
          <w:webHidden/>
        </w:rPr>
      </w:pPr>
    </w:p>
    <w:p w14:paraId="5FB11031" w14:textId="77777777" w:rsidR="00C608DC" w:rsidRDefault="00C608DC" w:rsidP="009B201F">
      <w:pPr>
        <w:pStyle w:val="Level3"/>
        <w:rPr>
          <w:rFonts w:ascii="Calibri" w:hAnsi="Calibri"/>
          <w:webHidden/>
        </w:rPr>
      </w:pPr>
    </w:p>
    <w:p w14:paraId="26C715B9" w14:textId="77777777" w:rsidR="00C608DC" w:rsidRDefault="00C608DC" w:rsidP="009B201F">
      <w:pPr>
        <w:pStyle w:val="Level3"/>
        <w:rPr>
          <w:rFonts w:ascii="Calibri" w:hAnsi="Calibri"/>
          <w:webHidden/>
        </w:rPr>
      </w:pPr>
    </w:p>
    <w:p w14:paraId="3E991F97" w14:textId="77777777" w:rsidR="00C608DC" w:rsidRDefault="00C608DC" w:rsidP="009B201F">
      <w:pPr>
        <w:pStyle w:val="Level3"/>
        <w:rPr>
          <w:rFonts w:ascii="Calibri" w:hAnsi="Calibri"/>
          <w:webHidden/>
        </w:rPr>
      </w:pPr>
    </w:p>
    <w:p w14:paraId="135DC557" w14:textId="77777777" w:rsidR="00C608DC" w:rsidRDefault="00C608DC" w:rsidP="009B201F">
      <w:pPr>
        <w:pStyle w:val="Level3"/>
        <w:rPr>
          <w:rFonts w:ascii="Calibri" w:hAnsi="Calibri"/>
          <w:webHidden/>
        </w:rPr>
      </w:pPr>
      <w:r>
        <w:rPr>
          <w:rFonts w:ascii="Calibri" w:hAnsi="Calibri"/>
          <w:color w:val="595959" w:themeColor="text1" w:themeTint="A6"/>
          <w:sz w:val="36"/>
        </w:rPr>
        <w:t>What is</w:t>
      </w:r>
      <w:r w:rsidRPr="00C608DC">
        <w:rPr>
          <w:rFonts w:ascii="Calibri" w:hAnsi="Calibri"/>
          <w:color w:val="595959" w:themeColor="text1" w:themeTint="A6"/>
          <w:sz w:val="36"/>
        </w:rPr>
        <w:t xml:space="preserve"> Granular</w:t>
      </w:r>
      <w:r>
        <w:rPr>
          <w:rFonts w:ascii="Calibri" w:hAnsi="Calibri"/>
          <w:color w:val="595959" w:themeColor="text1" w:themeTint="A6"/>
          <w:sz w:val="36"/>
        </w:rPr>
        <w:t>?</w:t>
      </w:r>
    </w:p>
    <w:p w14:paraId="0F685A26" w14:textId="77777777" w:rsidR="00C608DC" w:rsidRDefault="00C608DC" w:rsidP="00C35D68">
      <w:pPr>
        <w:pStyle w:val="Level2"/>
        <w:numPr>
          <w:ilvl w:val="0"/>
          <w:numId w:val="2"/>
        </w:numPr>
        <w:rPr>
          <w:rFonts w:ascii="Calibri" w:hAnsi="Calibri"/>
          <w:color w:val="595959" w:themeColor="text1" w:themeTint="A6"/>
        </w:rPr>
      </w:pPr>
      <w:r w:rsidRPr="00C608DC">
        <w:rPr>
          <w:rFonts w:ascii="Calibri" w:hAnsi="Calibri"/>
          <w:color w:val="595959" w:themeColor="text1" w:themeTint="A6"/>
        </w:rPr>
        <w:t>GRANULAR is the world’s first CSS library that teaches you CSS</w:t>
      </w:r>
      <w:r>
        <w:rPr>
          <w:rFonts w:ascii="Calibri" w:hAnsi="Calibri"/>
          <w:color w:val="595959" w:themeColor="text1" w:themeTint="A6"/>
        </w:rPr>
        <w:t xml:space="preserve"> </w:t>
      </w:r>
      <w:r w:rsidRPr="00C608DC">
        <w:rPr>
          <w:rFonts w:ascii="Calibri" w:hAnsi="Calibri"/>
          <w:color w:val="595959" w:themeColor="text1" w:themeTint="A6"/>
        </w:rPr>
        <w:t>without having to write CSS</w:t>
      </w:r>
      <w:r>
        <w:rPr>
          <w:rFonts w:ascii="Calibri" w:hAnsi="Calibri"/>
          <w:color w:val="595959" w:themeColor="text1" w:themeTint="A6"/>
        </w:rPr>
        <w:t xml:space="preserve">! </w:t>
      </w:r>
    </w:p>
    <w:p w14:paraId="2460F20C" w14:textId="77777777" w:rsidR="00C35D68" w:rsidRDefault="00C35D68" w:rsidP="00C608DC">
      <w:pPr>
        <w:pStyle w:val="Level2"/>
        <w:rPr>
          <w:rFonts w:ascii="Calibri" w:hAnsi="Calibri"/>
          <w:color w:val="595959" w:themeColor="text1" w:themeTint="A6"/>
        </w:rPr>
      </w:pPr>
    </w:p>
    <w:p w14:paraId="3157187B" w14:textId="48C42498" w:rsidR="00C608DC" w:rsidRDefault="00C608DC" w:rsidP="00C35D68">
      <w:pPr>
        <w:pStyle w:val="Level2"/>
        <w:numPr>
          <w:ilvl w:val="0"/>
          <w:numId w:val="2"/>
        </w:numPr>
        <w:rPr>
          <w:rFonts w:ascii="Calibri" w:hAnsi="Calibri"/>
          <w:color w:val="595959" w:themeColor="text1" w:themeTint="A6"/>
        </w:rPr>
      </w:pPr>
      <w:r>
        <w:rPr>
          <w:rFonts w:ascii="Calibri" w:hAnsi="Calibri"/>
          <w:color w:val="595959" w:themeColor="text1" w:themeTint="A6"/>
        </w:rPr>
        <w:t xml:space="preserve">Granular is the world’s first </w:t>
      </w:r>
      <w:r w:rsidR="00144C8C">
        <w:rPr>
          <w:rFonts w:ascii="Calibri" w:hAnsi="Calibri"/>
          <w:color w:val="595959" w:themeColor="text1" w:themeTint="A6"/>
        </w:rPr>
        <w:t>CSS</w:t>
      </w:r>
      <w:r>
        <w:rPr>
          <w:rFonts w:ascii="Calibri" w:hAnsi="Calibri"/>
          <w:color w:val="595959" w:themeColor="text1" w:themeTint="A6"/>
        </w:rPr>
        <w:t xml:space="preserve"> library that lets you create custom grid layouts all without having to write a single line of </w:t>
      </w:r>
      <w:r w:rsidR="00144C8C">
        <w:rPr>
          <w:rFonts w:ascii="Calibri" w:hAnsi="Calibri"/>
          <w:color w:val="595959" w:themeColor="text1" w:themeTint="A6"/>
        </w:rPr>
        <w:t>CSS</w:t>
      </w:r>
      <w:r>
        <w:rPr>
          <w:rFonts w:ascii="Calibri" w:hAnsi="Calibri"/>
          <w:color w:val="595959" w:themeColor="text1" w:themeTint="A6"/>
        </w:rPr>
        <w:t>!</w:t>
      </w:r>
    </w:p>
    <w:p w14:paraId="36326A83" w14:textId="77777777" w:rsidR="00C35D68" w:rsidRDefault="00C35D68" w:rsidP="00C608DC">
      <w:pPr>
        <w:pStyle w:val="Level2"/>
        <w:rPr>
          <w:rFonts w:ascii="Calibri" w:hAnsi="Calibri"/>
          <w:color w:val="595959" w:themeColor="text1" w:themeTint="A6"/>
        </w:rPr>
      </w:pPr>
    </w:p>
    <w:p w14:paraId="7552F4C2" w14:textId="42AB82C2" w:rsidR="00C608DC" w:rsidRDefault="00C608DC" w:rsidP="00C35D68">
      <w:pPr>
        <w:pStyle w:val="Level2"/>
        <w:numPr>
          <w:ilvl w:val="0"/>
          <w:numId w:val="2"/>
        </w:numPr>
        <w:rPr>
          <w:rFonts w:ascii="Calibri" w:hAnsi="Calibri"/>
          <w:color w:val="595959" w:themeColor="text1" w:themeTint="A6"/>
        </w:rPr>
      </w:pPr>
      <w:r>
        <w:rPr>
          <w:rFonts w:ascii="Calibri" w:hAnsi="Calibri"/>
          <w:color w:val="595959" w:themeColor="text1" w:themeTint="A6"/>
        </w:rPr>
        <w:t xml:space="preserve">granular is the world’s first </w:t>
      </w:r>
      <w:r w:rsidR="00144C8C">
        <w:rPr>
          <w:rFonts w:ascii="Calibri" w:hAnsi="Calibri"/>
          <w:color w:val="595959" w:themeColor="text1" w:themeTint="A6"/>
        </w:rPr>
        <w:t>CSS</w:t>
      </w:r>
      <w:r>
        <w:rPr>
          <w:rFonts w:ascii="Calibri" w:hAnsi="Calibri"/>
          <w:color w:val="595959" w:themeColor="text1" w:themeTint="A6"/>
        </w:rPr>
        <w:t xml:space="preserve"> library that enables you to create custom grid layouts, and</w:t>
      </w:r>
      <w:r w:rsidR="00144C8C">
        <w:rPr>
          <w:rFonts w:ascii="Calibri" w:hAnsi="Calibri"/>
          <w:color w:val="595959" w:themeColor="text1" w:themeTint="A6"/>
        </w:rPr>
        <w:t xml:space="preserve"> learn CSS </w:t>
      </w:r>
      <w:r>
        <w:rPr>
          <w:rFonts w:ascii="Calibri" w:hAnsi="Calibri"/>
          <w:color w:val="595959" w:themeColor="text1" w:themeTint="A6"/>
        </w:rPr>
        <w:t>all without having to</w:t>
      </w:r>
      <w:r w:rsidR="00144C8C">
        <w:rPr>
          <w:rFonts w:ascii="Calibri" w:hAnsi="Calibri"/>
          <w:color w:val="595959" w:themeColor="text1" w:themeTint="A6"/>
        </w:rPr>
        <w:t xml:space="preserve"> writing a single line of CSS</w:t>
      </w:r>
      <w:r>
        <w:rPr>
          <w:rFonts w:ascii="Calibri" w:hAnsi="Calibri"/>
          <w:color w:val="595959" w:themeColor="text1" w:themeTint="A6"/>
        </w:rPr>
        <w:t>!</w:t>
      </w:r>
    </w:p>
    <w:p w14:paraId="06C2E257" w14:textId="77777777" w:rsidR="00144C8C" w:rsidRDefault="00144C8C" w:rsidP="00C608DC">
      <w:pPr>
        <w:pStyle w:val="Level2"/>
        <w:rPr>
          <w:rFonts w:ascii="Calibri" w:hAnsi="Calibri"/>
          <w:color w:val="595959" w:themeColor="text1" w:themeTint="A6"/>
        </w:rPr>
      </w:pPr>
    </w:p>
    <w:p w14:paraId="0A849AA9" w14:textId="77777777" w:rsidR="00C608DC" w:rsidRDefault="00C608DC" w:rsidP="00C608DC">
      <w:pPr>
        <w:pStyle w:val="Level3"/>
        <w:rPr>
          <w:rFonts w:ascii="Calibri" w:hAnsi="Calibri"/>
          <w:webHidden/>
        </w:rPr>
      </w:pPr>
      <w:r>
        <w:rPr>
          <w:rFonts w:ascii="Calibri" w:hAnsi="Calibri"/>
          <w:color w:val="595959" w:themeColor="text1" w:themeTint="A6"/>
          <w:sz w:val="36"/>
        </w:rPr>
        <w:t>Why</w:t>
      </w:r>
      <w:r>
        <w:rPr>
          <w:rFonts w:ascii="Calibri" w:hAnsi="Calibri"/>
          <w:color w:val="595959" w:themeColor="text1" w:themeTint="A6"/>
          <w:sz w:val="36"/>
        </w:rPr>
        <w:t xml:space="preserve"> </w:t>
      </w:r>
      <w:r>
        <w:rPr>
          <w:rFonts w:ascii="Calibri" w:hAnsi="Calibri"/>
          <w:color w:val="595959" w:themeColor="text1" w:themeTint="A6"/>
          <w:sz w:val="36"/>
        </w:rPr>
        <w:t>use</w:t>
      </w:r>
      <w:r w:rsidRPr="00C608DC">
        <w:rPr>
          <w:rFonts w:ascii="Calibri" w:hAnsi="Calibri"/>
          <w:color w:val="595959" w:themeColor="text1" w:themeTint="A6"/>
          <w:sz w:val="36"/>
        </w:rPr>
        <w:t xml:space="preserve"> Granular</w:t>
      </w:r>
      <w:r>
        <w:rPr>
          <w:rFonts w:ascii="Calibri" w:hAnsi="Calibri"/>
          <w:color w:val="595959" w:themeColor="text1" w:themeTint="A6"/>
          <w:sz w:val="36"/>
        </w:rPr>
        <w:t>?</w:t>
      </w:r>
    </w:p>
    <w:p w14:paraId="1C2DF354" w14:textId="3CF1C7D2" w:rsidR="00C608DC" w:rsidRDefault="00144C8C" w:rsidP="00C608DC">
      <w:pPr>
        <w:pStyle w:val="Level2"/>
        <w:numPr>
          <w:ilvl w:val="0"/>
          <w:numId w:val="1"/>
        </w:numPr>
        <w:rPr>
          <w:rFonts w:ascii="Calibri" w:hAnsi="Calibri"/>
          <w:color w:val="595959" w:themeColor="text1" w:themeTint="A6"/>
        </w:rPr>
      </w:pPr>
      <w:r>
        <w:rPr>
          <w:rFonts w:ascii="Calibri" w:hAnsi="Calibri"/>
          <w:color w:val="595959" w:themeColor="text1" w:themeTint="A6"/>
        </w:rPr>
        <w:t xml:space="preserve">Granular allows you to create </w:t>
      </w:r>
      <w:r w:rsidR="00C608DC">
        <w:rPr>
          <w:rFonts w:ascii="Calibri" w:hAnsi="Calibri"/>
          <w:color w:val="595959" w:themeColor="text1" w:themeTint="A6"/>
        </w:rPr>
        <w:t xml:space="preserve">custom layouts without being restrained to a framework. </w:t>
      </w:r>
    </w:p>
    <w:p w14:paraId="29DC9E41" w14:textId="62B141C2" w:rsidR="0075427C" w:rsidRDefault="00144C8C" w:rsidP="0075427C">
      <w:pPr>
        <w:pStyle w:val="Level2"/>
        <w:numPr>
          <w:ilvl w:val="0"/>
          <w:numId w:val="1"/>
        </w:numPr>
        <w:rPr>
          <w:rFonts w:ascii="Calibri" w:hAnsi="Calibri"/>
          <w:color w:val="595959" w:themeColor="text1" w:themeTint="A6"/>
        </w:rPr>
      </w:pPr>
      <w:r>
        <w:rPr>
          <w:rFonts w:ascii="Calibri" w:hAnsi="Calibri"/>
          <w:color w:val="595959" w:themeColor="text1" w:themeTint="A6"/>
        </w:rPr>
        <w:t xml:space="preserve">Granular </w:t>
      </w:r>
      <w:r w:rsidR="00C608DC">
        <w:rPr>
          <w:rFonts w:ascii="Calibri" w:hAnsi="Calibri"/>
          <w:color w:val="595959" w:themeColor="text1" w:themeTint="A6"/>
        </w:rPr>
        <w:t>allows for dynamically generated css classes that enable you to develop unique designs not limited to a fixed column size…..cough cough BootStrap …</w:t>
      </w:r>
      <w:r w:rsidR="0075427C">
        <w:rPr>
          <w:rFonts w:ascii="Calibri" w:hAnsi="Calibri"/>
          <w:color w:val="595959" w:themeColor="text1" w:themeTint="A6"/>
        </w:rPr>
        <w:t>cough cough 12.</w:t>
      </w:r>
    </w:p>
    <w:p w14:paraId="07F27F39" w14:textId="7F463BA1" w:rsidR="00C35D68" w:rsidRPr="00C35D68" w:rsidRDefault="00C35D68" w:rsidP="00C35D68">
      <w:pPr>
        <w:pStyle w:val="Level2"/>
        <w:numPr>
          <w:ilvl w:val="0"/>
          <w:numId w:val="1"/>
        </w:numPr>
        <w:rPr>
          <w:rFonts w:ascii="Calibri" w:hAnsi="Calibri"/>
          <w:color w:val="595959" w:themeColor="text1" w:themeTint="A6"/>
        </w:rPr>
      </w:pPr>
      <w:r>
        <w:rPr>
          <w:rFonts w:ascii="Calibri" w:hAnsi="Calibri"/>
          <w:color w:val="595959" w:themeColor="text1" w:themeTint="A6"/>
        </w:rPr>
        <w:t xml:space="preserve">Granular is built off native css grid to create </w:t>
      </w:r>
      <w:r>
        <w:rPr>
          <w:rFonts w:ascii="Calibri" w:hAnsi="Calibri"/>
          <w:color w:val="595959" w:themeColor="text1" w:themeTint="A6"/>
        </w:rPr>
        <w:t>grid layouts</w:t>
      </w:r>
    </w:p>
    <w:p w14:paraId="0FAFFB0F" w14:textId="0F86EBEE" w:rsidR="009E2C1A" w:rsidRDefault="009E2C1A" w:rsidP="00C608DC">
      <w:pPr>
        <w:pStyle w:val="Level2"/>
        <w:numPr>
          <w:ilvl w:val="0"/>
          <w:numId w:val="1"/>
        </w:numPr>
        <w:rPr>
          <w:rFonts w:ascii="Calibri" w:hAnsi="Calibri"/>
          <w:color w:val="595959" w:themeColor="text1" w:themeTint="A6"/>
        </w:rPr>
      </w:pPr>
      <w:r>
        <w:rPr>
          <w:rFonts w:ascii="Calibri" w:hAnsi="Calibri"/>
          <w:color w:val="595959" w:themeColor="text1" w:themeTint="A6"/>
        </w:rPr>
        <w:t>Granular’s classes are semantically named to teach you css as you write your class names. What does that mean? It means that just because you are using a library to style your beautiful websites , doesn’t mean you you should have to forget how to use css . Our cl</w:t>
      </w:r>
      <w:r w:rsidR="00144C8C">
        <w:rPr>
          <w:rFonts w:ascii="Calibri" w:hAnsi="Calibri"/>
          <w:color w:val="595959" w:themeColor="text1" w:themeTint="A6"/>
        </w:rPr>
        <w:t xml:space="preserve">ass names resemble the </w:t>
      </w:r>
      <w:r>
        <w:rPr>
          <w:rFonts w:ascii="Calibri" w:hAnsi="Calibri"/>
          <w:color w:val="595959" w:themeColor="text1" w:themeTint="A6"/>
        </w:rPr>
        <w:t xml:space="preserve">css declaration property syntax. With that said, you will progressively become better at writing css simply by using our library without even knowing it. Take this example of us using Granular to change a div’s background color to black, compared to </w:t>
      </w:r>
      <w:bookmarkStart w:id="0" w:name="_GoBack"/>
      <w:bookmarkEnd w:id="0"/>
      <w:r>
        <w:rPr>
          <w:rFonts w:ascii="Calibri" w:hAnsi="Calibri"/>
          <w:color w:val="595959" w:themeColor="text1" w:themeTint="A6"/>
        </w:rPr>
        <w:t>a raw css solution.</w:t>
      </w:r>
    </w:p>
    <w:p w14:paraId="6D3F20F3" w14:textId="77777777" w:rsidR="00C608DC" w:rsidRDefault="009E2C1A" w:rsidP="009E2C1A">
      <w:pPr>
        <w:pStyle w:val="Level2"/>
        <w:ind w:left="720"/>
        <w:rPr>
          <w:rFonts w:ascii="Calibri" w:hAnsi="Calibri"/>
          <w:color w:val="595959" w:themeColor="text1" w:themeTint="A6"/>
        </w:rPr>
      </w:pPr>
      <w:r>
        <w:rPr>
          <w:rFonts w:ascii="Calibri" w:hAnsi="Calibri"/>
          <w:color w:val="595959" w:themeColor="text1" w:themeTint="A6"/>
        </w:rPr>
        <w:t xml:space="preserve">For example: </w:t>
      </w:r>
    </w:p>
    <w:p w14:paraId="29DFF474" w14:textId="77777777" w:rsidR="009E2C1A" w:rsidRPr="0075427C" w:rsidRDefault="009E2C1A" w:rsidP="009E2C1A">
      <w:pPr>
        <w:pStyle w:val="Level2"/>
        <w:ind w:left="720"/>
        <w:rPr>
          <w:rFonts w:ascii="Calibri" w:hAnsi="Calibri"/>
          <w:color w:val="595959" w:themeColor="text1" w:themeTint="A6"/>
          <w:u w:val="single"/>
        </w:rPr>
      </w:pPr>
      <w:r w:rsidRPr="0075427C">
        <w:rPr>
          <w:rFonts w:ascii="Calibri" w:hAnsi="Calibri"/>
          <w:color w:val="595959" w:themeColor="text1" w:themeTint="A6"/>
          <w:u w:val="single"/>
        </w:rPr>
        <w:t>Granular Library Class Name</w:t>
      </w:r>
    </w:p>
    <w:p w14:paraId="0FB1C875" w14:textId="77777777" w:rsidR="009E2C1A" w:rsidRDefault="009E2C1A" w:rsidP="009E2C1A">
      <w:pPr>
        <w:pStyle w:val="Level2"/>
        <w:ind w:left="1440"/>
        <w:rPr>
          <w:rFonts w:ascii="Calibri" w:hAnsi="Calibri"/>
          <w:color w:val="595959" w:themeColor="text1" w:themeTint="A6"/>
        </w:rPr>
      </w:pPr>
      <w:r>
        <w:rPr>
          <w:rFonts w:ascii="Calibri" w:hAnsi="Calibri"/>
          <w:color w:val="595959" w:themeColor="text1" w:themeTint="A6"/>
        </w:rPr>
        <w:t>&lt;div class=”</w:t>
      </w:r>
      <w:r w:rsidRPr="009E2C1A">
        <w:rPr>
          <w:rFonts w:ascii="Calibri" w:hAnsi="Calibri"/>
          <w:color w:val="595959" w:themeColor="text1" w:themeTint="A6"/>
          <w:highlight w:val="yellow"/>
        </w:rPr>
        <w:t>background-black</w:t>
      </w:r>
      <w:r>
        <w:rPr>
          <w:rFonts w:ascii="Calibri" w:hAnsi="Calibri"/>
          <w:color w:val="595959" w:themeColor="text1" w:themeTint="A6"/>
        </w:rPr>
        <w:t>” &gt;&lt;/div&gt;</w:t>
      </w:r>
    </w:p>
    <w:p w14:paraId="3263DA77" w14:textId="77777777" w:rsidR="009E2C1A" w:rsidRDefault="009E2C1A" w:rsidP="009E2C1A">
      <w:pPr>
        <w:pStyle w:val="Level2"/>
        <w:ind w:left="1440"/>
        <w:rPr>
          <w:rFonts w:ascii="Calibri" w:hAnsi="Calibri"/>
          <w:color w:val="595959" w:themeColor="text1" w:themeTint="A6"/>
        </w:rPr>
      </w:pPr>
      <w:r>
        <w:rPr>
          <w:rFonts w:ascii="Calibri" w:hAnsi="Calibri"/>
          <w:color w:val="595959" w:themeColor="text1" w:themeTint="A6"/>
        </w:rPr>
        <w:t xml:space="preserve">outputs: </w:t>
      </w:r>
    </w:p>
    <w:p w14:paraId="3BC0D648" w14:textId="77777777" w:rsidR="009E2C1A" w:rsidRDefault="009E2C1A" w:rsidP="009E2C1A">
      <w:pPr>
        <w:pStyle w:val="Level2"/>
        <w:ind w:left="2160"/>
        <w:rPr>
          <w:rFonts w:ascii="Calibri" w:hAnsi="Calibri"/>
          <w:color w:val="595959" w:themeColor="text1" w:themeTint="A6"/>
        </w:rPr>
      </w:pPr>
      <w:r>
        <w:rPr>
          <w:rFonts w:ascii="Calibri" w:hAnsi="Calibri"/>
          <w:color w:val="595959" w:themeColor="text1" w:themeTint="A6"/>
        </w:rPr>
        <w:t xml:space="preserve">a </w:t>
      </w:r>
      <w:r w:rsidR="0075427C">
        <w:rPr>
          <w:rFonts w:ascii="Calibri" w:hAnsi="Calibri"/>
          <w:color w:val="595959" w:themeColor="text1" w:themeTint="A6"/>
        </w:rPr>
        <w:t xml:space="preserve">div with a </w:t>
      </w:r>
      <w:r>
        <w:rPr>
          <w:rFonts w:ascii="Calibri" w:hAnsi="Calibri"/>
          <w:color w:val="595959" w:themeColor="text1" w:themeTint="A6"/>
        </w:rPr>
        <w:t>background color of ‘black’</w:t>
      </w:r>
    </w:p>
    <w:p w14:paraId="6FE953D5" w14:textId="77777777" w:rsidR="009E2C1A" w:rsidRPr="0075427C" w:rsidRDefault="009E2C1A" w:rsidP="009E2C1A">
      <w:pPr>
        <w:pStyle w:val="Level2"/>
        <w:rPr>
          <w:rFonts w:ascii="Calibri" w:hAnsi="Calibri"/>
          <w:color w:val="595959" w:themeColor="text1" w:themeTint="A6"/>
          <w:u w:val="single"/>
        </w:rPr>
      </w:pPr>
      <w:r>
        <w:rPr>
          <w:rFonts w:ascii="Calibri" w:hAnsi="Calibri"/>
          <w:color w:val="595959" w:themeColor="text1" w:themeTint="A6"/>
        </w:rPr>
        <w:t xml:space="preserve">                  </w:t>
      </w:r>
      <w:r w:rsidRPr="0075427C">
        <w:rPr>
          <w:rFonts w:ascii="Calibri" w:hAnsi="Calibri"/>
          <w:color w:val="595959" w:themeColor="text1" w:themeTint="A6"/>
          <w:u w:val="single"/>
        </w:rPr>
        <w:t>Raw CSS</w:t>
      </w:r>
    </w:p>
    <w:p w14:paraId="6541FDC0" w14:textId="77777777" w:rsidR="009E2C1A" w:rsidRDefault="009E2C1A" w:rsidP="009E2C1A">
      <w:pPr>
        <w:pStyle w:val="Level2"/>
        <w:rPr>
          <w:rFonts w:ascii="Calibri" w:hAnsi="Calibri"/>
          <w:color w:val="595959" w:themeColor="text1" w:themeTint="A6"/>
        </w:rPr>
      </w:pPr>
      <w:r>
        <w:rPr>
          <w:rFonts w:ascii="Calibri" w:hAnsi="Calibri"/>
          <w:color w:val="595959" w:themeColor="text1" w:themeTint="A6"/>
        </w:rPr>
        <w:t xml:space="preserve">                                   .</w:t>
      </w:r>
      <w:r w:rsidR="0075427C">
        <w:rPr>
          <w:rFonts w:ascii="Calibri" w:hAnsi="Calibri"/>
          <w:color w:val="595959" w:themeColor="text1" w:themeTint="A6"/>
        </w:rPr>
        <w:t>class-name</w:t>
      </w:r>
      <w:r>
        <w:rPr>
          <w:rFonts w:ascii="Calibri" w:hAnsi="Calibri"/>
          <w:color w:val="595959" w:themeColor="text1" w:themeTint="A6"/>
        </w:rPr>
        <w:t>{</w:t>
      </w:r>
    </w:p>
    <w:p w14:paraId="2FB093D4" w14:textId="77777777" w:rsidR="009E2C1A" w:rsidRDefault="009E2C1A" w:rsidP="009E2C1A">
      <w:pPr>
        <w:pStyle w:val="Level2"/>
        <w:ind w:left="2160"/>
        <w:rPr>
          <w:rFonts w:ascii="Calibri" w:hAnsi="Calibri"/>
          <w:color w:val="595959" w:themeColor="text1" w:themeTint="A6"/>
        </w:rPr>
      </w:pPr>
      <w:r w:rsidRPr="009E2C1A">
        <w:rPr>
          <w:rFonts w:ascii="Calibri" w:hAnsi="Calibri"/>
          <w:color w:val="595959" w:themeColor="text1" w:themeTint="A6"/>
          <w:highlight w:val="yellow"/>
        </w:rPr>
        <w:t>background</w:t>
      </w:r>
      <w:r w:rsidR="0075427C">
        <w:rPr>
          <w:rFonts w:ascii="Calibri" w:hAnsi="Calibri"/>
          <w:color w:val="595959" w:themeColor="text1" w:themeTint="A6"/>
          <w:highlight w:val="yellow"/>
        </w:rPr>
        <w:t xml:space="preserve"> </w:t>
      </w:r>
      <w:r w:rsidRPr="009E2C1A">
        <w:rPr>
          <w:rFonts w:ascii="Calibri" w:hAnsi="Calibri"/>
          <w:color w:val="595959" w:themeColor="text1" w:themeTint="A6"/>
          <w:highlight w:val="yellow"/>
        </w:rPr>
        <w:t>:</w:t>
      </w:r>
      <w:r w:rsidR="0075427C">
        <w:rPr>
          <w:rFonts w:ascii="Calibri" w:hAnsi="Calibri"/>
          <w:color w:val="595959" w:themeColor="text1" w:themeTint="A6"/>
          <w:highlight w:val="yellow"/>
        </w:rPr>
        <w:t xml:space="preserve"> </w:t>
      </w:r>
      <w:r w:rsidRPr="009E2C1A">
        <w:rPr>
          <w:rFonts w:ascii="Calibri" w:hAnsi="Calibri"/>
          <w:color w:val="595959" w:themeColor="text1" w:themeTint="A6"/>
          <w:highlight w:val="yellow"/>
        </w:rPr>
        <w:t>black</w:t>
      </w:r>
    </w:p>
    <w:p w14:paraId="24240721" w14:textId="77777777" w:rsidR="009E2C1A" w:rsidRDefault="009E2C1A" w:rsidP="009E2C1A">
      <w:pPr>
        <w:pStyle w:val="Level2"/>
        <w:ind w:left="1440"/>
        <w:rPr>
          <w:rFonts w:ascii="Calibri" w:hAnsi="Calibri"/>
          <w:color w:val="595959" w:themeColor="text1" w:themeTint="A6"/>
        </w:rPr>
      </w:pPr>
      <w:r>
        <w:rPr>
          <w:rFonts w:ascii="Calibri" w:hAnsi="Calibri"/>
          <w:color w:val="595959" w:themeColor="text1" w:themeTint="A6"/>
        </w:rPr>
        <w:t>}</w:t>
      </w:r>
    </w:p>
    <w:p w14:paraId="15325209" w14:textId="6C64578E" w:rsidR="009E2C1A" w:rsidRPr="0075427C" w:rsidRDefault="009E2C1A" w:rsidP="009E2C1A">
      <w:pPr>
        <w:pStyle w:val="Level2"/>
        <w:ind w:left="720"/>
        <w:rPr>
          <w:rFonts w:ascii="Calibri" w:hAnsi="Calibri"/>
          <w:color w:val="595959" w:themeColor="text1" w:themeTint="A6"/>
        </w:rPr>
      </w:pPr>
      <w:r>
        <w:rPr>
          <w:rFonts w:ascii="Calibri" w:hAnsi="Calibri"/>
          <w:color w:val="595959" w:themeColor="text1" w:themeTint="A6"/>
        </w:rPr>
        <w:t xml:space="preserve">As you can see, there is an obvious correlation between the div’s classname and the raw </w:t>
      </w:r>
      <w:r w:rsidRPr="0075427C">
        <w:rPr>
          <w:rFonts w:ascii="Calibri" w:hAnsi="Calibri"/>
          <w:color w:val="595959" w:themeColor="text1" w:themeTint="A6"/>
        </w:rPr>
        <w:t>css</w:t>
      </w:r>
      <w:r w:rsidR="00144C8C">
        <w:rPr>
          <w:rFonts w:ascii="Calibri" w:hAnsi="Calibri"/>
          <w:color w:val="595959" w:themeColor="text1" w:themeTint="A6"/>
        </w:rPr>
        <w:t xml:space="preserve"> declaration</w:t>
      </w:r>
      <w:r w:rsidRPr="0075427C">
        <w:rPr>
          <w:rFonts w:ascii="Calibri" w:hAnsi="Calibri"/>
          <w:color w:val="595959" w:themeColor="text1" w:themeTint="A6"/>
        </w:rPr>
        <w:t xml:space="preserve"> . The only difference is the ‘-‘ (dash) is replaced with a ‘:’ (collon) in raw css.</w:t>
      </w:r>
    </w:p>
    <w:p w14:paraId="7F06C452" w14:textId="248B3860" w:rsidR="009E2C1A" w:rsidRDefault="009E2C1A" w:rsidP="00144C8C">
      <w:pPr>
        <w:pStyle w:val="Level2"/>
        <w:ind w:left="720"/>
        <w:rPr>
          <w:rFonts w:ascii="Calibri" w:hAnsi="Calibri"/>
          <w:i/>
          <w:color w:val="595959" w:themeColor="text1" w:themeTint="A6"/>
        </w:rPr>
      </w:pPr>
      <w:r w:rsidRPr="0075427C">
        <w:rPr>
          <w:rFonts w:ascii="Calibri" w:hAnsi="Calibri"/>
          <w:i/>
          <w:color w:val="595959" w:themeColor="text1" w:themeTint="A6"/>
        </w:rPr>
        <w:t>for more examples go to the section ‘Granulars’</w:t>
      </w:r>
    </w:p>
    <w:p w14:paraId="3BED5815" w14:textId="77777777" w:rsidR="00144C8C" w:rsidRPr="00144C8C" w:rsidRDefault="00144C8C" w:rsidP="00144C8C">
      <w:pPr>
        <w:pStyle w:val="Level2"/>
        <w:rPr>
          <w:rFonts w:ascii="Calibri" w:hAnsi="Calibri"/>
          <w:i/>
          <w:color w:val="595959" w:themeColor="text1" w:themeTint="A6"/>
        </w:rPr>
      </w:pPr>
    </w:p>
    <w:sectPr w:rsidR="00144C8C" w:rsidRPr="00144C8C" w:rsidSect="00C608DC">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17B88" w14:textId="77777777" w:rsidR="001B0EB3" w:rsidRDefault="001B0EB3" w:rsidP="00C608DC">
      <w:r>
        <w:separator/>
      </w:r>
    </w:p>
  </w:endnote>
  <w:endnote w:type="continuationSeparator" w:id="0">
    <w:p w14:paraId="418B6DF1" w14:textId="77777777" w:rsidR="001B0EB3" w:rsidRDefault="001B0EB3" w:rsidP="00C60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F99DD" w14:textId="77777777" w:rsidR="001B0EB3" w:rsidRDefault="001B0EB3" w:rsidP="00C608DC">
      <w:r>
        <w:separator/>
      </w:r>
    </w:p>
  </w:footnote>
  <w:footnote w:type="continuationSeparator" w:id="0">
    <w:p w14:paraId="26658033" w14:textId="77777777" w:rsidR="001B0EB3" w:rsidRDefault="001B0EB3" w:rsidP="00C608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F05F0" w14:textId="77777777" w:rsidR="00C608DC" w:rsidRDefault="00C608DC" w:rsidP="00C608DC">
    <w:pPr>
      <w:pStyle w:val="TOCTitle"/>
      <w:rPr>
        <w:rFonts w:ascii="Calibri" w:hAnsi="Calibri"/>
        <w:color w:val="8DB3E2" w:themeColor="text2" w:themeTint="66"/>
        <w:sz w:val="56"/>
      </w:rPr>
    </w:pPr>
    <w:r w:rsidRPr="00C608DC">
      <w:rPr>
        <w:rFonts w:ascii="Calibri" w:hAnsi="Calibri"/>
        <w:color w:val="8DB3E2" w:themeColor="text2" w:themeTint="66"/>
        <w:sz w:val="56"/>
      </w:rPr>
      <w:t>GRANULAR</w:t>
    </w:r>
    <w:r w:rsidRPr="00C608DC">
      <w:rPr>
        <w:rFonts w:ascii="Calibri" w:hAnsi="Calibri"/>
        <w:color w:val="8DB3E2" w:themeColor="text2" w:themeTint="66"/>
        <w:sz w:val="56"/>
      </w:rPr>
      <w:t xml:space="preserve"> CSS</w:t>
    </w:r>
  </w:p>
  <w:p w14:paraId="6AC38FF7" w14:textId="77777777" w:rsidR="00C608DC" w:rsidRPr="00C608DC" w:rsidRDefault="00C608DC" w:rsidP="00C608DC">
    <w:pPr>
      <w:pStyle w:val="TOCTitle"/>
      <w:rPr>
        <w:rFonts w:ascii="Calibri" w:hAnsi="Calibri"/>
        <w:color w:val="595959" w:themeColor="text1" w:themeTint="A6"/>
        <w:sz w:val="36"/>
      </w:rPr>
    </w:pPr>
    <w:r>
      <w:rPr>
        <w:rFonts w:ascii="Calibri" w:hAnsi="Calibri"/>
        <w:color w:val="595959" w:themeColor="text1" w:themeTint="A6"/>
        <w:sz w:val="36"/>
      </w:rPr>
      <w:t xml:space="preserve">Intro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94570"/>
    <w:multiLevelType w:val="hybridMultilevel"/>
    <w:tmpl w:val="2C028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C20B0"/>
    <w:multiLevelType w:val="hybridMultilevel"/>
    <w:tmpl w:val="5E90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isplayBackgroundShape/>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8DC"/>
    <w:rsid w:val="00002AFF"/>
    <w:rsid w:val="00004797"/>
    <w:rsid w:val="0001424F"/>
    <w:rsid w:val="00020077"/>
    <w:rsid w:val="00020B54"/>
    <w:rsid w:val="0002515D"/>
    <w:rsid w:val="00025FF7"/>
    <w:rsid w:val="00027C98"/>
    <w:rsid w:val="00027E39"/>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4C8C"/>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0EB3"/>
    <w:rsid w:val="001B13CC"/>
    <w:rsid w:val="001B20D6"/>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17E2B"/>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3DFE"/>
    <w:rsid w:val="0075427C"/>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85E13"/>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7325A"/>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1AA1"/>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201F"/>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2C1A"/>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5D68"/>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08DC"/>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38D9"/>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A8D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AA1"/>
    <w:rPr>
      <w:rFonts w:asciiTheme="minorHAnsi" w:hAnsiTheme="minorHAnsi" w:cs="Arial"/>
    </w:rPr>
  </w:style>
  <w:style w:type="paragraph" w:styleId="Heading1">
    <w:name w:val="heading 1"/>
    <w:basedOn w:val="Normal"/>
    <w:next w:val="Normal"/>
    <w:link w:val="Heading1Char"/>
    <w:rsid w:val="00971AA1"/>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unhideWhenUsed/>
    <w:rsid w:val="009B201F"/>
    <w:rPr>
      <w:rFonts w:ascii="Times New Roman" w:hAnsi="Times New Roman" w:cs="Times New Roman"/>
      <w:b/>
      <w:bCs/>
      <w:smallCaps/>
      <w:sz w:val="22"/>
      <w:szCs w:val="22"/>
    </w:rPr>
  </w:style>
  <w:style w:type="paragraph" w:styleId="TO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OC1"/>
    <w:qFormat/>
    <w:rsid w:val="00971AA1"/>
    <w:pPr>
      <w:tabs>
        <w:tab w:val="right" w:pos="8630"/>
      </w:tabs>
    </w:pPr>
    <w:rPr>
      <w:rFonts w:asciiTheme="majorHAnsi" w:hAnsiTheme="majorHAnsi"/>
    </w:rPr>
  </w:style>
  <w:style w:type="paragraph" w:customStyle="1" w:styleId="Level2">
    <w:name w:val="Level 2"/>
    <w:basedOn w:val="TOC2"/>
    <w:qFormat/>
    <w:rsid w:val="00971AA1"/>
    <w:pPr>
      <w:tabs>
        <w:tab w:val="right" w:pos="8630"/>
      </w:tabs>
    </w:pPr>
    <w:rPr>
      <w:rFonts w:asciiTheme="majorHAnsi" w:hAnsiTheme="majorHAnsi"/>
    </w:rPr>
  </w:style>
  <w:style w:type="paragraph" w:customStyle="1" w:styleId="Level3">
    <w:name w:val="Level 3"/>
    <w:basedOn w:val="TOC3"/>
    <w:qFormat/>
    <w:rsid w:val="00971AA1"/>
    <w:pPr>
      <w:tabs>
        <w:tab w:val="right" w:pos="8630"/>
      </w:tabs>
    </w:pPr>
    <w:rPr>
      <w:rFonts w:asciiTheme="majorHAnsi" w:hAnsiTheme="majorHAnsi"/>
    </w:rPr>
  </w:style>
  <w:style w:type="character" w:customStyle="1" w:styleId="Heading1Char">
    <w:name w:val="Heading 1 Char"/>
    <w:basedOn w:val="DefaultParagraphFont"/>
    <w:link w:val="Heading1"/>
    <w:rsid w:val="00971AA1"/>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971AA1"/>
    <w:rPr>
      <w:color w:val="808080"/>
    </w:rPr>
  </w:style>
  <w:style w:type="paragraph" w:styleId="BalloonText">
    <w:name w:val="Balloon Text"/>
    <w:basedOn w:val="Normal"/>
    <w:link w:val="BalloonTextChar"/>
    <w:semiHidden/>
    <w:unhideWhenUsed/>
    <w:rsid w:val="00971AA1"/>
    <w:rPr>
      <w:rFonts w:ascii="Tahoma" w:hAnsi="Tahoma" w:cs="Tahoma"/>
      <w:sz w:val="16"/>
      <w:szCs w:val="16"/>
    </w:rPr>
  </w:style>
  <w:style w:type="character" w:customStyle="1" w:styleId="BalloonTextChar">
    <w:name w:val="Balloon Text Char"/>
    <w:basedOn w:val="DefaultParagraphFont"/>
    <w:link w:val="BalloonText"/>
    <w:semiHidden/>
    <w:rsid w:val="00971AA1"/>
    <w:rPr>
      <w:rFonts w:ascii="Tahoma" w:hAnsi="Tahoma" w:cs="Tahoma"/>
      <w:sz w:val="16"/>
      <w:szCs w:val="16"/>
    </w:rPr>
  </w:style>
  <w:style w:type="paragraph" w:styleId="Header">
    <w:name w:val="header"/>
    <w:basedOn w:val="Normal"/>
    <w:link w:val="HeaderChar"/>
    <w:unhideWhenUsed/>
    <w:rsid w:val="00C608DC"/>
    <w:pPr>
      <w:tabs>
        <w:tab w:val="center" w:pos="4680"/>
        <w:tab w:val="right" w:pos="9360"/>
      </w:tabs>
    </w:pPr>
  </w:style>
  <w:style w:type="character" w:customStyle="1" w:styleId="HeaderChar">
    <w:name w:val="Header Char"/>
    <w:basedOn w:val="DefaultParagraphFont"/>
    <w:link w:val="Header"/>
    <w:rsid w:val="00C608DC"/>
    <w:rPr>
      <w:rFonts w:asciiTheme="minorHAnsi" w:hAnsiTheme="minorHAnsi" w:cs="Arial"/>
    </w:rPr>
  </w:style>
  <w:style w:type="paragraph" w:styleId="Footer">
    <w:name w:val="footer"/>
    <w:basedOn w:val="Normal"/>
    <w:link w:val="FooterChar"/>
    <w:unhideWhenUsed/>
    <w:rsid w:val="00C608DC"/>
    <w:pPr>
      <w:tabs>
        <w:tab w:val="center" w:pos="4680"/>
        <w:tab w:val="right" w:pos="9360"/>
      </w:tabs>
    </w:pPr>
  </w:style>
  <w:style w:type="character" w:customStyle="1" w:styleId="FooterChar">
    <w:name w:val="Footer Char"/>
    <w:basedOn w:val="DefaultParagraphFont"/>
    <w:link w:val="Footer"/>
    <w:rsid w:val="00C608DC"/>
    <w:rPr>
      <w:rFonts w:asciiTheme="minorHAnsi" w:hAnsiTheme="minorHAns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errato/Library/Containers/com.microsoft.Word/Data/Library/Caches/1033/TM02806424/Table%20of%20Contents%20(Fa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EA011CF4AB3774399EB3281ADA83BAC"/>
        <w:category>
          <w:name w:val="General"/>
          <w:gallery w:val="placeholder"/>
        </w:category>
        <w:types>
          <w:type w:val="bbPlcHdr"/>
        </w:types>
        <w:behaviors>
          <w:behavior w:val="content"/>
        </w:behaviors>
        <w:guid w:val="{CDEB387C-5BE7-B24A-81D1-84E09CE62610}"/>
      </w:docPartPr>
      <w:docPartBody>
        <w:p w:rsidR="00000000" w:rsidRDefault="00057B96">
          <w:pPr>
            <w:pStyle w:val="7EA011CF4AB3774399EB3281ADA83BAC"/>
          </w:pPr>
          <w:r>
            <w:rPr>
              <w:webHidden/>
            </w:rPr>
            <w:t>#</w:t>
          </w:r>
        </w:p>
      </w:docPartBody>
    </w:docPart>
    <w:docPart>
      <w:docPartPr>
        <w:name w:val="047359BB8C7D874FAE316479E49F8549"/>
        <w:category>
          <w:name w:val="General"/>
          <w:gallery w:val="placeholder"/>
        </w:category>
        <w:types>
          <w:type w:val="bbPlcHdr"/>
        </w:types>
        <w:behaviors>
          <w:behavior w:val="content"/>
        </w:behaviors>
        <w:guid w:val="{0A32CCFE-200F-BE4B-A65D-7E4F9247890F}"/>
      </w:docPartPr>
      <w:docPartBody>
        <w:p w:rsidR="00000000" w:rsidRDefault="00057B96">
          <w:pPr>
            <w:pStyle w:val="047359BB8C7D874FAE316479E49F8549"/>
          </w:pPr>
          <w:r>
            <w:rPr>
              <w:webHidden/>
            </w:rPr>
            <w:t>#</w:t>
          </w:r>
        </w:p>
      </w:docPartBody>
    </w:docPart>
    <w:docPart>
      <w:docPartPr>
        <w:name w:val="310BF073D974DE43A4B2D5B0790D0407"/>
        <w:category>
          <w:name w:val="General"/>
          <w:gallery w:val="placeholder"/>
        </w:category>
        <w:types>
          <w:type w:val="bbPlcHdr"/>
        </w:types>
        <w:behaviors>
          <w:behavior w:val="content"/>
        </w:behaviors>
        <w:guid w:val="{D218CB52-6392-D848-AEA4-1E1716334696}"/>
      </w:docPartPr>
      <w:docPartBody>
        <w:p w:rsidR="00000000" w:rsidRDefault="00057B96">
          <w:pPr>
            <w:pStyle w:val="310BF073D974DE43A4B2D5B0790D0407"/>
          </w:pPr>
          <w:r>
            <w:rPr>
              <w:webHidden/>
            </w:rPr>
            <w:t>#</w:t>
          </w:r>
        </w:p>
      </w:docPartBody>
    </w:docPart>
    <w:docPart>
      <w:docPartPr>
        <w:name w:val="F7DFD385AC3AFD4A8C9014A1B1DB4450"/>
        <w:category>
          <w:name w:val="General"/>
          <w:gallery w:val="placeholder"/>
        </w:category>
        <w:types>
          <w:type w:val="bbPlcHdr"/>
        </w:types>
        <w:behaviors>
          <w:behavior w:val="content"/>
        </w:behaviors>
        <w:guid w:val="{F2F36520-5027-5944-8C11-D0A3BBDBFBB1}"/>
      </w:docPartPr>
      <w:docPartBody>
        <w:p w:rsidR="00000000" w:rsidRDefault="00057B96">
          <w:pPr>
            <w:pStyle w:val="F7DFD385AC3AFD4A8C9014A1B1DB4450"/>
          </w:pPr>
          <w:r>
            <w:rPr>
              <w:webHidden/>
            </w:rPr>
            <w:t>#</w:t>
          </w:r>
        </w:p>
      </w:docPartBody>
    </w:docPart>
    <w:docPart>
      <w:docPartPr>
        <w:name w:val="EC0F692711ADC44CAF87C34848B93106"/>
        <w:category>
          <w:name w:val="General"/>
          <w:gallery w:val="placeholder"/>
        </w:category>
        <w:types>
          <w:type w:val="bbPlcHdr"/>
        </w:types>
        <w:behaviors>
          <w:behavior w:val="content"/>
        </w:behaviors>
        <w:guid w:val="{EE23A10C-2ED9-AA42-A109-F47AE2AB9365}"/>
      </w:docPartPr>
      <w:docPartBody>
        <w:p w:rsidR="00000000" w:rsidRDefault="00057B96">
          <w:pPr>
            <w:pStyle w:val="EC0F692711ADC44CAF87C34848B93106"/>
          </w:pPr>
          <w:r>
            <w:rPr>
              <w:webHidden/>
            </w:rPr>
            <w:t>#</w:t>
          </w:r>
        </w:p>
      </w:docPartBody>
    </w:docPart>
    <w:docPart>
      <w:docPartPr>
        <w:name w:val="95DF0313CE05564A94338BC3D0E3BA22"/>
        <w:category>
          <w:name w:val="General"/>
          <w:gallery w:val="placeholder"/>
        </w:category>
        <w:types>
          <w:type w:val="bbPlcHdr"/>
        </w:types>
        <w:behaviors>
          <w:behavior w:val="content"/>
        </w:behaviors>
        <w:guid w:val="{16402994-5BE5-264F-A630-AF217A950D6C}"/>
      </w:docPartPr>
      <w:docPartBody>
        <w:p w:rsidR="00000000" w:rsidRDefault="00057B96">
          <w:pPr>
            <w:pStyle w:val="95DF0313CE05564A94338BC3D0E3BA22"/>
          </w:pPr>
          <w:r>
            <w:rPr>
              <w:webHidden/>
            </w:rPr>
            <w:t>#</w:t>
          </w:r>
        </w:p>
      </w:docPartBody>
    </w:docPart>
    <w:docPart>
      <w:docPartPr>
        <w:name w:val="FB103C253984EE47822BD889A48492CF"/>
        <w:category>
          <w:name w:val="General"/>
          <w:gallery w:val="placeholder"/>
        </w:category>
        <w:types>
          <w:type w:val="bbPlcHdr"/>
        </w:types>
        <w:behaviors>
          <w:behavior w:val="content"/>
        </w:behaviors>
        <w:guid w:val="{C3CA6A4C-D76C-0047-A70C-C908E663CC70}"/>
      </w:docPartPr>
      <w:docPartBody>
        <w:p w:rsidR="00000000" w:rsidRDefault="00057B96">
          <w:pPr>
            <w:pStyle w:val="FB103C253984EE47822BD889A48492CF"/>
          </w:pPr>
          <w:r w:rsidRPr="00D71686">
            <w:t>Section 2.1</w:t>
          </w:r>
        </w:p>
      </w:docPartBody>
    </w:docPart>
    <w:docPart>
      <w:docPartPr>
        <w:name w:val="11C90BE43B6ECC4EAD84CE2A9F042AE6"/>
        <w:category>
          <w:name w:val="General"/>
          <w:gallery w:val="placeholder"/>
        </w:category>
        <w:types>
          <w:type w:val="bbPlcHdr"/>
        </w:types>
        <w:behaviors>
          <w:behavior w:val="content"/>
        </w:behaviors>
        <w:guid w:val="{02ABB04A-D85E-6D4A-8889-8F2528129C06}"/>
      </w:docPartPr>
      <w:docPartBody>
        <w:p w:rsidR="00000000" w:rsidRDefault="00057B96">
          <w:pPr>
            <w:pStyle w:val="11C90BE43B6ECC4EAD84CE2A9F042AE6"/>
          </w:pPr>
          <w:r>
            <w:rPr>
              <w:webHidden/>
            </w:rPr>
            <w:t>#</w:t>
          </w:r>
        </w:p>
      </w:docPartBody>
    </w:docPart>
    <w:docPart>
      <w:docPartPr>
        <w:name w:val="C2C1F5B158139E44A8E91CC02F362339"/>
        <w:category>
          <w:name w:val="General"/>
          <w:gallery w:val="placeholder"/>
        </w:category>
        <w:types>
          <w:type w:val="bbPlcHdr"/>
        </w:types>
        <w:behaviors>
          <w:behavior w:val="content"/>
        </w:behaviors>
        <w:guid w:val="{D3CDED5A-A452-8944-AC5C-5ACD5A051C80}"/>
      </w:docPartPr>
      <w:docPartBody>
        <w:p w:rsidR="00000000" w:rsidRDefault="00057B96">
          <w:pPr>
            <w:pStyle w:val="C2C1F5B158139E44A8E91CC02F362339"/>
          </w:pPr>
          <w:r w:rsidRPr="00D71686">
            <w:t>Section 2.2</w:t>
          </w:r>
        </w:p>
      </w:docPartBody>
    </w:docPart>
    <w:docPart>
      <w:docPartPr>
        <w:name w:val="771049D4FBB7D74BB463B727CA687104"/>
        <w:category>
          <w:name w:val="General"/>
          <w:gallery w:val="placeholder"/>
        </w:category>
        <w:types>
          <w:type w:val="bbPlcHdr"/>
        </w:types>
        <w:behaviors>
          <w:behavior w:val="content"/>
        </w:behaviors>
        <w:guid w:val="{221E0141-F101-2D47-B879-E21BD2F3CD58}"/>
      </w:docPartPr>
      <w:docPartBody>
        <w:p w:rsidR="00000000" w:rsidRDefault="00057B96">
          <w:pPr>
            <w:pStyle w:val="771049D4FBB7D74BB463B727CA687104"/>
          </w:pPr>
          <w:r>
            <w:rPr>
              <w:webHidden/>
            </w:rPr>
            <w:t>#</w:t>
          </w:r>
        </w:p>
      </w:docPartBody>
    </w:docPart>
    <w:docPart>
      <w:docPartPr>
        <w:name w:val="9E826EDC6939C346AA3F1671C49DFF34"/>
        <w:category>
          <w:name w:val="General"/>
          <w:gallery w:val="placeholder"/>
        </w:category>
        <w:types>
          <w:type w:val="bbPlcHdr"/>
        </w:types>
        <w:behaviors>
          <w:behavior w:val="content"/>
        </w:behaviors>
        <w:guid w:val="{E88027AF-3672-8741-B3D7-5BF394E15417}"/>
      </w:docPartPr>
      <w:docPartBody>
        <w:p w:rsidR="00000000" w:rsidRDefault="00057B96">
          <w:pPr>
            <w:pStyle w:val="9E826EDC6939C346AA3F1671C49DFF34"/>
          </w:pPr>
          <w:r w:rsidRPr="00D71686">
            <w:t>Subsection 2.2.a</w:t>
          </w:r>
        </w:p>
      </w:docPartBody>
    </w:docPart>
    <w:docPart>
      <w:docPartPr>
        <w:name w:val="A9FF1E4D814C8C4BBA671F9F95227156"/>
        <w:category>
          <w:name w:val="General"/>
          <w:gallery w:val="placeholder"/>
        </w:category>
        <w:types>
          <w:type w:val="bbPlcHdr"/>
        </w:types>
        <w:behaviors>
          <w:behavior w:val="content"/>
        </w:behaviors>
        <w:guid w:val="{60F66636-2D89-C149-AD6E-CC89BBBAF606}"/>
      </w:docPartPr>
      <w:docPartBody>
        <w:p w:rsidR="00000000" w:rsidRDefault="00057B96">
          <w:pPr>
            <w:pStyle w:val="A9FF1E4D814C8C4BBA671F9F95227156"/>
          </w:pPr>
          <w:r>
            <w:rPr>
              <w:webHidden/>
            </w:rPr>
            <w:t>#</w:t>
          </w:r>
        </w:p>
      </w:docPartBody>
    </w:docPart>
    <w:docPart>
      <w:docPartPr>
        <w:name w:val="FF24E23139C01F4290C688543AAA645B"/>
        <w:category>
          <w:name w:val="General"/>
          <w:gallery w:val="placeholder"/>
        </w:category>
        <w:types>
          <w:type w:val="bbPlcHdr"/>
        </w:types>
        <w:behaviors>
          <w:behavior w:val="content"/>
        </w:behaviors>
        <w:guid w:val="{9355CE9A-7D78-6E4E-8D23-270DEE942F69}"/>
      </w:docPartPr>
      <w:docPartBody>
        <w:p w:rsidR="00000000" w:rsidRDefault="00057B96">
          <w:pPr>
            <w:pStyle w:val="FF24E23139C01F4290C688543AAA645B"/>
          </w:pPr>
          <w:r w:rsidRPr="00D71686">
            <w:t>Subsection 2.2.b</w:t>
          </w:r>
        </w:p>
      </w:docPartBody>
    </w:docPart>
    <w:docPart>
      <w:docPartPr>
        <w:name w:val="6744C5C972CB5A49801F7DADAAD3FF1F"/>
        <w:category>
          <w:name w:val="General"/>
          <w:gallery w:val="placeholder"/>
        </w:category>
        <w:types>
          <w:type w:val="bbPlcHdr"/>
        </w:types>
        <w:behaviors>
          <w:behavior w:val="content"/>
        </w:behaviors>
        <w:guid w:val="{FAB8D888-1B13-424B-8F46-8BA7A40F7269}"/>
      </w:docPartPr>
      <w:docPartBody>
        <w:p w:rsidR="00000000" w:rsidRDefault="00057B96">
          <w:pPr>
            <w:pStyle w:val="6744C5C972CB5A49801F7DADAAD3FF1F"/>
          </w:pPr>
          <w:r>
            <w:rPr>
              <w:webHidden/>
            </w:rPr>
            <w:t>#</w:t>
          </w:r>
        </w:p>
      </w:docPartBody>
    </w:docPart>
    <w:docPart>
      <w:docPartPr>
        <w:name w:val="49925D877D20234E8FF7335BDF94847C"/>
        <w:category>
          <w:name w:val="General"/>
          <w:gallery w:val="placeholder"/>
        </w:category>
        <w:types>
          <w:type w:val="bbPlcHdr"/>
        </w:types>
        <w:behaviors>
          <w:behavior w:val="content"/>
        </w:behaviors>
        <w:guid w:val="{97C71BE1-6591-214A-92F2-A5ED2A99B10E}"/>
      </w:docPartPr>
      <w:docPartBody>
        <w:p w:rsidR="00000000" w:rsidRDefault="00057B96">
          <w:pPr>
            <w:pStyle w:val="49925D877D20234E8FF7335BDF94847C"/>
          </w:pPr>
          <w:r w:rsidRPr="00D71686">
            <w:t>Subsection 2.2.c</w:t>
          </w:r>
        </w:p>
      </w:docPartBody>
    </w:docPart>
    <w:docPart>
      <w:docPartPr>
        <w:name w:val="2EB6E6F09E0B3B4F8340D6A04AB5D3BC"/>
        <w:category>
          <w:name w:val="General"/>
          <w:gallery w:val="placeholder"/>
        </w:category>
        <w:types>
          <w:type w:val="bbPlcHdr"/>
        </w:types>
        <w:behaviors>
          <w:behavior w:val="content"/>
        </w:behaviors>
        <w:guid w:val="{E54C86F3-402E-4746-8386-69015A832449}"/>
      </w:docPartPr>
      <w:docPartBody>
        <w:p w:rsidR="00000000" w:rsidRDefault="00057B96">
          <w:pPr>
            <w:pStyle w:val="2EB6E6F09E0B3B4F8340D6A04AB5D3BC"/>
          </w:pPr>
          <w:r>
            <w:rPr>
              <w:webHidden/>
            </w:rPr>
            <w:t>#</w:t>
          </w:r>
        </w:p>
      </w:docPartBody>
    </w:docPart>
    <w:docPart>
      <w:docPartPr>
        <w:name w:val="D741920C579BB148A057DACCA3D25014"/>
        <w:category>
          <w:name w:val="General"/>
          <w:gallery w:val="placeholder"/>
        </w:category>
        <w:types>
          <w:type w:val="bbPlcHdr"/>
        </w:types>
        <w:behaviors>
          <w:behavior w:val="content"/>
        </w:behaviors>
        <w:guid w:val="{AE1766E7-5A84-F64C-B4AA-6F77FDDDDDAD}"/>
      </w:docPartPr>
      <w:docPartBody>
        <w:p w:rsidR="00000000" w:rsidRDefault="00233053" w:rsidP="00233053">
          <w:pPr>
            <w:pStyle w:val="D741920C579BB148A057DACCA3D25014"/>
          </w:pPr>
          <w:r>
            <w:rPr>
              <w:webHidden/>
            </w:rPr>
            <w:t>#</w:t>
          </w:r>
        </w:p>
      </w:docPartBody>
    </w:docPart>
    <w:docPart>
      <w:docPartPr>
        <w:name w:val="49E6109629EAC54F83B3E85FC52429E7"/>
        <w:category>
          <w:name w:val="General"/>
          <w:gallery w:val="placeholder"/>
        </w:category>
        <w:types>
          <w:type w:val="bbPlcHdr"/>
        </w:types>
        <w:behaviors>
          <w:behavior w:val="content"/>
        </w:behaviors>
        <w:guid w:val="{11C05AF5-652F-1946-9B2E-6CBDEBFEAAB4}"/>
      </w:docPartPr>
      <w:docPartBody>
        <w:p w:rsidR="00000000" w:rsidRDefault="00233053" w:rsidP="00233053">
          <w:pPr>
            <w:pStyle w:val="49E6109629EAC54F83B3E85FC52429E7"/>
          </w:pPr>
          <w:r>
            <w:rPr>
              <w:webHidde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053"/>
    <w:rsid w:val="00057B96"/>
    <w:rsid w:val="00233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B6DF28784C3A41A680BEE9FC21676B">
    <w:name w:val="E2B6DF28784C3A41A680BEE9FC21676B"/>
  </w:style>
  <w:style w:type="paragraph" w:customStyle="1" w:styleId="7EA011CF4AB3774399EB3281ADA83BAC">
    <w:name w:val="7EA011CF4AB3774399EB3281ADA83BAC"/>
  </w:style>
  <w:style w:type="paragraph" w:customStyle="1" w:styleId="74482DACF2365949953F3FD612200739">
    <w:name w:val="74482DACF2365949953F3FD612200739"/>
  </w:style>
  <w:style w:type="paragraph" w:customStyle="1" w:styleId="047359BB8C7D874FAE316479E49F8549">
    <w:name w:val="047359BB8C7D874FAE316479E49F8549"/>
  </w:style>
  <w:style w:type="paragraph" w:customStyle="1" w:styleId="2CDAA376A555A1448AF045B2BA87634C">
    <w:name w:val="2CDAA376A555A1448AF045B2BA87634C"/>
  </w:style>
  <w:style w:type="paragraph" w:customStyle="1" w:styleId="310BF073D974DE43A4B2D5B0790D0407">
    <w:name w:val="310BF073D974DE43A4B2D5B0790D0407"/>
  </w:style>
  <w:style w:type="paragraph" w:customStyle="1" w:styleId="2236EDA77225E84693EA6B734046FFDC">
    <w:name w:val="2236EDA77225E84693EA6B734046FFDC"/>
  </w:style>
  <w:style w:type="paragraph" w:customStyle="1" w:styleId="F7DFD385AC3AFD4A8C9014A1B1DB4450">
    <w:name w:val="F7DFD385AC3AFD4A8C9014A1B1DB4450"/>
  </w:style>
  <w:style w:type="paragraph" w:customStyle="1" w:styleId="360096A2AAEEBC4EBA8D5AD5BFAE724F">
    <w:name w:val="360096A2AAEEBC4EBA8D5AD5BFAE724F"/>
  </w:style>
  <w:style w:type="paragraph" w:customStyle="1" w:styleId="EC0F692711ADC44CAF87C34848B93106">
    <w:name w:val="EC0F692711ADC44CAF87C34848B93106"/>
  </w:style>
  <w:style w:type="paragraph" w:customStyle="1" w:styleId="9455C6D61ECCED459631D94190EB8340">
    <w:name w:val="9455C6D61ECCED459631D94190EB8340"/>
  </w:style>
  <w:style w:type="paragraph" w:customStyle="1" w:styleId="FB8BCA7FB5053547AED6FD0D418F558A">
    <w:name w:val="FB8BCA7FB5053547AED6FD0D418F558A"/>
  </w:style>
  <w:style w:type="paragraph" w:customStyle="1" w:styleId="265B3D37AA69A743BB18146D4F621E43">
    <w:name w:val="265B3D37AA69A743BB18146D4F621E43"/>
  </w:style>
  <w:style w:type="paragraph" w:customStyle="1" w:styleId="D34A832CBAA6134B9EFB0ABDB77A055B">
    <w:name w:val="D34A832CBAA6134B9EFB0ABDB77A055B"/>
  </w:style>
  <w:style w:type="paragraph" w:customStyle="1" w:styleId="F13353D783268A49BDFBAE5C826D5C89">
    <w:name w:val="F13353D783268A49BDFBAE5C826D5C89"/>
  </w:style>
  <w:style w:type="paragraph" w:customStyle="1" w:styleId="95DF0313CE05564A94338BC3D0E3BA22">
    <w:name w:val="95DF0313CE05564A94338BC3D0E3BA22"/>
  </w:style>
  <w:style w:type="paragraph" w:customStyle="1" w:styleId="FB103C253984EE47822BD889A48492CF">
    <w:name w:val="FB103C253984EE47822BD889A48492CF"/>
  </w:style>
  <w:style w:type="paragraph" w:customStyle="1" w:styleId="11C90BE43B6ECC4EAD84CE2A9F042AE6">
    <w:name w:val="11C90BE43B6ECC4EAD84CE2A9F042AE6"/>
  </w:style>
  <w:style w:type="paragraph" w:customStyle="1" w:styleId="C2C1F5B158139E44A8E91CC02F362339">
    <w:name w:val="C2C1F5B158139E44A8E91CC02F362339"/>
  </w:style>
  <w:style w:type="paragraph" w:customStyle="1" w:styleId="771049D4FBB7D74BB463B727CA687104">
    <w:name w:val="771049D4FBB7D74BB463B727CA687104"/>
  </w:style>
  <w:style w:type="paragraph" w:customStyle="1" w:styleId="9E826EDC6939C346AA3F1671C49DFF34">
    <w:name w:val="9E826EDC6939C346AA3F1671C49DFF34"/>
  </w:style>
  <w:style w:type="paragraph" w:customStyle="1" w:styleId="A9FF1E4D814C8C4BBA671F9F95227156">
    <w:name w:val="A9FF1E4D814C8C4BBA671F9F95227156"/>
  </w:style>
  <w:style w:type="paragraph" w:customStyle="1" w:styleId="FF24E23139C01F4290C688543AAA645B">
    <w:name w:val="FF24E23139C01F4290C688543AAA645B"/>
  </w:style>
  <w:style w:type="paragraph" w:customStyle="1" w:styleId="6744C5C972CB5A49801F7DADAAD3FF1F">
    <w:name w:val="6744C5C972CB5A49801F7DADAAD3FF1F"/>
  </w:style>
  <w:style w:type="paragraph" w:customStyle="1" w:styleId="49925D877D20234E8FF7335BDF94847C">
    <w:name w:val="49925D877D20234E8FF7335BDF94847C"/>
  </w:style>
  <w:style w:type="paragraph" w:customStyle="1" w:styleId="2EB6E6F09E0B3B4F8340D6A04AB5D3BC">
    <w:name w:val="2EB6E6F09E0B3B4F8340D6A04AB5D3BC"/>
  </w:style>
  <w:style w:type="paragraph" w:customStyle="1" w:styleId="9881CA1A7C3F0B4E9B3D2269A72553C9">
    <w:name w:val="9881CA1A7C3F0B4E9B3D2269A72553C9"/>
  </w:style>
  <w:style w:type="paragraph" w:customStyle="1" w:styleId="F83A52EC0029BC45A6B0D4F17D4648F7">
    <w:name w:val="F83A52EC0029BC45A6B0D4F17D4648F7"/>
  </w:style>
  <w:style w:type="paragraph" w:customStyle="1" w:styleId="4E2DCCBB78CDB141B538B90ED7E9686C">
    <w:name w:val="4E2DCCBB78CDB141B538B90ED7E9686C"/>
  </w:style>
  <w:style w:type="paragraph" w:customStyle="1" w:styleId="63CC7BAF8999594CA1BF9D2019714447">
    <w:name w:val="63CC7BAF8999594CA1BF9D2019714447"/>
  </w:style>
  <w:style w:type="paragraph" w:customStyle="1" w:styleId="B74B2A2FFB0E1F4A815D605900DD845E">
    <w:name w:val="B74B2A2FFB0E1F4A815D605900DD845E"/>
  </w:style>
  <w:style w:type="paragraph" w:customStyle="1" w:styleId="995AFA3F24D92240963DEA2762048589">
    <w:name w:val="995AFA3F24D92240963DEA2762048589"/>
  </w:style>
  <w:style w:type="paragraph" w:customStyle="1" w:styleId="6A49DCACFA6B334D9D31CF5A3BCB65AB">
    <w:name w:val="6A49DCACFA6B334D9D31CF5A3BCB65AB"/>
  </w:style>
  <w:style w:type="paragraph" w:customStyle="1" w:styleId="81F144E0BD465849987B542DD710DF4D">
    <w:name w:val="81F144E0BD465849987B542DD710DF4D"/>
  </w:style>
  <w:style w:type="paragraph" w:customStyle="1" w:styleId="7562E27D14818F4D9C6CACEBF9A3D781">
    <w:name w:val="7562E27D14818F4D9C6CACEBF9A3D781"/>
  </w:style>
  <w:style w:type="paragraph" w:customStyle="1" w:styleId="0D9852C87FD54246AD05CCD796D42537">
    <w:name w:val="0D9852C87FD54246AD05CCD796D42537"/>
  </w:style>
  <w:style w:type="paragraph" w:customStyle="1" w:styleId="602BFA9F337450479CFCB14A2389BF1E">
    <w:name w:val="602BFA9F337450479CFCB14A2389BF1E"/>
  </w:style>
  <w:style w:type="paragraph" w:customStyle="1" w:styleId="EA7570AE4E8CFA44811308FBF89F69D0">
    <w:name w:val="EA7570AE4E8CFA44811308FBF89F69D0"/>
  </w:style>
  <w:style w:type="paragraph" w:customStyle="1" w:styleId="94FB5F0A4D5ABC48931FDD98CB9154F7">
    <w:name w:val="94FB5F0A4D5ABC48931FDD98CB9154F7"/>
  </w:style>
  <w:style w:type="paragraph" w:customStyle="1" w:styleId="AAF4BB1598FCC944B747B68E1C0E2E67">
    <w:name w:val="AAF4BB1598FCC944B747B68E1C0E2E67"/>
  </w:style>
  <w:style w:type="paragraph" w:customStyle="1" w:styleId="AA6490464A247B4982FAA0A9163CB2C9">
    <w:name w:val="AA6490464A247B4982FAA0A9163CB2C9"/>
  </w:style>
  <w:style w:type="paragraph" w:customStyle="1" w:styleId="3302CA340850244F91877DDB7773264E">
    <w:name w:val="3302CA340850244F91877DDB7773264E"/>
  </w:style>
  <w:style w:type="paragraph" w:customStyle="1" w:styleId="8017B564BC99C44795C0E159CAA7B5A0">
    <w:name w:val="8017B564BC99C44795C0E159CAA7B5A0"/>
    <w:rsid w:val="00233053"/>
  </w:style>
  <w:style w:type="paragraph" w:customStyle="1" w:styleId="213B22ABC587DF47AF5350FFDFD9D07C">
    <w:name w:val="213B22ABC587DF47AF5350FFDFD9D07C"/>
    <w:rsid w:val="00233053"/>
  </w:style>
  <w:style w:type="paragraph" w:customStyle="1" w:styleId="D741920C579BB148A057DACCA3D25014">
    <w:name w:val="D741920C579BB148A057DACCA3D25014"/>
    <w:rsid w:val="00233053"/>
  </w:style>
  <w:style w:type="paragraph" w:customStyle="1" w:styleId="179B55CEF3C3C34C93D11AB22F6FBF73">
    <w:name w:val="179B55CEF3C3C34C93D11AB22F6FBF73"/>
    <w:rsid w:val="00233053"/>
  </w:style>
  <w:style w:type="paragraph" w:customStyle="1" w:styleId="49E6109629EAC54F83B3E85FC52429E7">
    <w:name w:val="49E6109629EAC54F83B3E85FC52429E7"/>
    <w:rsid w:val="00233053"/>
  </w:style>
  <w:style w:type="paragraph" w:customStyle="1" w:styleId="FCCCDB3FB9994846A734F2BBB645C29C">
    <w:name w:val="FCCCDB3FB9994846A734F2BBB645C29C"/>
    <w:rsid w:val="00233053"/>
  </w:style>
  <w:style w:type="paragraph" w:customStyle="1" w:styleId="FF6A60FDFAF952489865F7C818707AD3">
    <w:name w:val="FF6A60FDFAF952489865F7C818707AD3"/>
    <w:rsid w:val="00233053"/>
  </w:style>
  <w:style w:type="paragraph" w:customStyle="1" w:styleId="D9CF0CCECBFAFD498D69CAD56B8089FA">
    <w:name w:val="D9CF0CCECBFAFD498D69CAD56B8089FA"/>
    <w:rsid w:val="00233053"/>
  </w:style>
  <w:style w:type="paragraph" w:customStyle="1" w:styleId="1ACAD0342DED674498338AA14DE69A64">
    <w:name w:val="1ACAD0342DED674498338AA14DE69A64"/>
    <w:rsid w:val="00233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730285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2011-12-21T20:57:00+00:00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1386632</Value>
      <Value>1386992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TP102806423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6BCF12BC-9877-495F-BA37-658A3ABF0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44C07-5B35-4482-9A4D-9A7FC3986ADC}">
  <ds:schemaRefs>
    <ds:schemaRef ds:uri="http://schemas.microsoft.com/sharepoint/v3/contenttype/forms"/>
  </ds:schemaRefs>
</ds:datastoreItem>
</file>

<file path=customXml/itemProps3.xml><?xml version="1.0" encoding="utf-8"?>
<ds:datastoreItem xmlns:ds="http://schemas.openxmlformats.org/officeDocument/2006/customXml" ds:itemID="{7320CCF3-354A-4CE6-8C37-24120D5AC978}">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Table of Contents (Fancy design).dotx</Template>
  <TotalTime>40</TotalTime>
  <Pages>2</Pages>
  <Words>318</Words>
  <Characters>1816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Table of Contents (Fancy design)</vt:lpstr>
    </vt:vector>
  </TitlesOfParts>
  <Company>Microsoft Corporation</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(Fancy design)</dc:title>
  <dc:creator>spartangthorne@outlook.com</dc:creator>
  <cp:lastModifiedBy>spartangthorne@outlook.com</cp:lastModifiedBy>
  <cp:revision>2</cp:revision>
  <dcterms:created xsi:type="dcterms:W3CDTF">2018-04-13T23:33:00Z</dcterms:created>
  <dcterms:modified xsi:type="dcterms:W3CDTF">2018-04-14T00:16:00Z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